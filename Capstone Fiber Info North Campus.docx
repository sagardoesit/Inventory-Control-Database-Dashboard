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EFF5A" w14:textId="77777777" w:rsidR="00F56B6A" w:rsidRPr="009D4891" w:rsidRDefault="00996E8D" w:rsidP="00F56B6A">
      <w:pPr>
        <w:pStyle w:val="PolicyTitle"/>
        <w:rPr>
          <w:rFonts w:asciiTheme="minorHAnsi" w:hAnsiTheme="minorHAnsi"/>
        </w:rPr>
      </w:pPr>
      <w:r>
        <w:rPr>
          <w:rFonts w:asciiTheme="minorHAnsi" w:hAnsiTheme="minorHAnsi"/>
        </w:rPr>
        <w:t>Fiber Information North Campus</w:t>
      </w:r>
    </w:p>
    <w:p w14:paraId="1307120A" w14:textId="77777777" w:rsidR="00547BA6" w:rsidRPr="009D4891" w:rsidRDefault="00547BA6">
      <w:pPr>
        <w:pStyle w:val="Spacer"/>
        <w:rPr>
          <w:rFonts w:asciiTheme="minorHAnsi" w:hAnsiTheme="minorHAnsi"/>
        </w:rPr>
      </w:pPr>
    </w:p>
    <w:p w14:paraId="114BC428" w14:textId="77777777" w:rsidR="00547BA6" w:rsidRPr="009D4891" w:rsidRDefault="00547BA6">
      <w:pPr>
        <w:pStyle w:val="Spacer"/>
        <w:rPr>
          <w:rFonts w:asciiTheme="minorHAnsi" w:hAnsiTheme="minorHAnsi"/>
        </w:rPr>
      </w:pPr>
    </w:p>
    <w:tbl>
      <w:tblPr>
        <w:tblStyle w:val="TableGrid"/>
        <w:tblW w:w="0" w:type="auto"/>
        <w:tblInd w:w="-5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1E0" w:firstRow="1" w:lastRow="1" w:firstColumn="1" w:lastColumn="1" w:noHBand="0" w:noVBand="0"/>
      </w:tblPr>
      <w:tblGrid>
        <w:gridCol w:w="2484"/>
        <w:gridCol w:w="5748"/>
      </w:tblGrid>
      <w:tr w:rsidR="00547BA6" w:rsidRPr="009D4891" w14:paraId="3C7F4035" w14:textId="77777777" w:rsidTr="0049186E">
        <w:trPr>
          <w:trHeight w:val="396"/>
        </w:trPr>
        <w:tc>
          <w:tcPr>
            <w:tcW w:w="2484" w:type="dxa"/>
          </w:tcPr>
          <w:p w14:paraId="22B0E0B0" w14:textId="77777777" w:rsidR="00547BA6" w:rsidRPr="009D4891" w:rsidRDefault="00E26698">
            <w:pPr>
              <w:pStyle w:val="CellHead"/>
              <w:rPr>
                <w:rFonts w:asciiTheme="minorHAnsi" w:hAnsiTheme="minorHAnsi"/>
              </w:rPr>
            </w:pPr>
            <w:r w:rsidRPr="009D4891">
              <w:rPr>
                <w:rFonts w:asciiTheme="minorHAnsi" w:hAnsiTheme="minorHAnsi"/>
              </w:rPr>
              <w:t>Published</w:t>
            </w:r>
            <w:r w:rsidR="00547BA6" w:rsidRPr="009D4891">
              <w:rPr>
                <w:rFonts w:asciiTheme="minorHAnsi" w:hAnsiTheme="minorHAnsi"/>
              </w:rPr>
              <w:t>:</w:t>
            </w:r>
          </w:p>
        </w:tc>
        <w:tc>
          <w:tcPr>
            <w:tcW w:w="5748" w:type="dxa"/>
          </w:tcPr>
          <w:p w14:paraId="76A89594" w14:textId="77777777" w:rsidR="00547BA6" w:rsidRPr="009D4891" w:rsidRDefault="00287937" w:rsidP="00287937">
            <w:pPr>
              <w:pStyle w:val="CellBody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</w:t>
            </w:r>
            <w:r w:rsidRPr="00287937">
              <w:rPr>
                <w:rFonts w:asciiTheme="minorHAnsi" w:hAnsiTheme="minorHAnsi"/>
                <w:vertAlign w:val="superscript"/>
              </w:rPr>
              <w:t>TH</w:t>
            </w:r>
            <w:r>
              <w:rPr>
                <w:rFonts w:asciiTheme="minorHAnsi" w:hAnsiTheme="minorHAnsi"/>
              </w:rPr>
              <w:t xml:space="preserve"> Dec, 2015</w:t>
            </w:r>
          </w:p>
        </w:tc>
      </w:tr>
    </w:tbl>
    <w:p w14:paraId="78CF0B64" w14:textId="77777777" w:rsidR="00F72507" w:rsidRPr="009D4891" w:rsidRDefault="00F72507" w:rsidP="00F72507">
      <w:pPr>
        <w:pStyle w:val="Body"/>
        <w:rPr>
          <w:rFonts w:asciiTheme="minorHAnsi" w:hAnsiTheme="minorHAnsi"/>
        </w:rPr>
      </w:pPr>
      <w:bookmarkStart w:id="0" w:name="LastCursorPosition"/>
      <w:bookmarkEnd w:id="0"/>
    </w:p>
    <w:p w14:paraId="39F4E8E0" w14:textId="77777777" w:rsidR="00574988" w:rsidRDefault="00574988" w:rsidP="00996E8D">
      <w:pPr>
        <w:pStyle w:val="Heading3"/>
        <w:ind w:left="-144"/>
        <w:rPr>
          <w:rFonts w:asciiTheme="minorHAnsi" w:hAnsiTheme="minorHAnsi"/>
        </w:rPr>
      </w:pPr>
    </w:p>
    <w:tbl>
      <w:tblPr>
        <w:tblStyle w:val="MediumShading1-Accent1"/>
        <w:tblW w:w="10226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890"/>
        <w:gridCol w:w="1586"/>
        <w:gridCol w:w="1080"/>
        <w:gridCol w:w="1080"/>
        <w:gridCol w:w="1170"/>
        <w:gridCol w:w="990"/>
        <w:gridCol w:w="2430"/>
      </w:tblGrid>
      <w:tr w:rsidR="00A22933" w14:paraId="63638B24" w14:textId="77777777" w:rsidTr="007E0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6A26F" w14:textId="77777777" w:rsidR="00A22933" w:rsidRPr="00A22933" w:rsidRDefault="00A22933" w:rsidP="00972ED1">
            <w:pPr>
              <w:pStyle w:val="Numbered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szCs w:val="22"/>
              </w:rPr>
            </w:pPr>
            <w:r w:rsidRPr="00A22933">
              <w:rPr>
                <w:rFonts w:asciiTheme="minorHAnsi" w:hAnsiTheme="minorHAnsi"/>
                <w:szCs w:val="22"/>
              </w:rPr>
              <w:t>Source Closet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2339F" w14:textId="77777777" w:rsidR="00A22933" w:rsidRPr="00A22933" w:rsidRDefault="00A22933" w:rsidP="00972ED1">
            <w:pPr>
              <w:pStyle w:val="Numbered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  <w:r w:rsidRPr="00A22933">
              <w:rPr>
                <w:rFonts w:asciiTheme="minorHAnsi" w:hAnsiTheme="minorHAnsi"/>
                <w:szCs w:val="22"/>
              </w:rPr>
              <w:t>Rack Info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3368D" w14:textId="77777777" w:rsidR="00A22933" w:rsidRPr="00A22933" w:rsidRDefault="00A22933" w:rsidP="00972ED1">
            <w:pPr>
              <w:pStyle w:val="Numbered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  <w:r w:rsidRPr="00A22933">
              <w:rPr>
                <w:rFonts w:asciiTheme="minorHAnsi" w:hAnsiTheme="minorHAnsi"/>
                <w:szCs w:val="22"/>
              </w:rPr>
              <w:t>Strand Count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8642" w14:textId="77777777" w:rsidR="00A22933" w:rsidRPr="00A22933" w:rsidRDefault="00A22933" w:rsidP="00972ED1">
            <w:pPr>
              <w:pStyle w:val="Numbered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  <w:r w:rsidRPr="00A22933">
              <w:rPr>
                <w:rFonts w:asciiTheme="minorHAnsi" w:hAnsiTheme="minorHAnsi"/>
                <w:szCs w:val="22"/>
              </w:rPr>
              <w:t>SM/ 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B4CF3" w14:textId="77777777" w:rsidR="00A22933" w:rsidRPr="00A22933" w:rsidRDefault="00A22933" w:rsidP="00972ED1">
            <w:pPr>
              <w:pStyle w:val="Numbered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  <w:r w:rsidRPr="00A22933">
              <w:rPr>
                <w:rFonts w:asciiTheme="minorHAnsi" w:hAnsiTheme="minorHAnsi"/>
                <w:szCs w:val="22"/>
              </w:rPr>
              <w:t>Length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3B7E1" w14:textId="77777777" w:rsidR="00A22933" w:rsidRPr="00972ED1" w:rsidRDefault="00A22933" w:rsidP="00972ED1">
            <w:pPr>
              <w:pStyle w:val="Numbered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Strands Free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21605" w14:textId="77777777" w:rsidR="00A22933" w:rsidRPr="00972ED1" w:rsidRDefault="00A22933" w:rsidP="00972ED1">
            <w:pPr>
              <w:pStyle w:val="Numbered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Destination Closet</w:t>
            </w:r>
          </w:p>
        </w:tc>
      </w:tr>
      <w:tr w:rsidR="002B0EC3" w14:paraId="353D82A8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DDCF4C" w14:textId="7B39E223" w:rsidR="002B0EC3" w:rsidRDefault="00F1710A" w:rsidP="002B0EC3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66940A" w14:textId="4006447B" w:rsidR="002B0EC3" w:rsidRDefault="00F1710A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  <w:r w:rsidR="002B0EC3">
              <w:rPr>
                <w:rFonts w:ascii="Arial" w:hAnsi="Arial" w:cs="Arial"/>
                <w:szCs w:val="20"/>
              </w:rPr>
              <w:t>-4A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4A202B" w14:textId="77777777" w:rsidR="002B0EC3" w:rsidRDefault="002B0EC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C0F7FA" w14:textId="77777777" w:rsidR="002B0EC3" w:rsidRDefault="002B0EC3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F5E9F1" w14:textId="77777777" w:rsidR="002B0EC3" w:rsidRDefault="002B0EC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33M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1C9E44" w14:textId="77777777" w:rsidR="002B0EC3" w:rsidRDefault="002B0EC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F056C5" w14:textId="3B19B4AE" w:rsidR="002B0EC3" w:rsidRDefault="00F1710A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  <w:r w:rsidR="002B0EC3">
              <w:rPr>
                <w:rFonts w:ascii="Arial" w:hAnsi="Arial" w:cs="Arial"/>
                <w:szCs w:val="20"/>
              </w:rPr>
              <w:t xml:space="preserve"> Wall</w:t>
            </w:r>
          </w:p>
        </w:tc>
      </w:tr>
      <w:tr w:rsidR="002B0EC3" w14:paraId="3E360D15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CA3EA0" w14:textId="77777777" w:rsidR="002B0EC3" w:rsidRDefault="002B0EC3" w:rsidP="002B0EC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14090" w14:textId="6C003691" w:rsidR="002B0EC3" w:rsidRDefault="00F1710A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  <w:r w:rsidR="002B0EC3">
              <w:rPr>
                <w:rFonts w:ascii="Arial" w:hAnsi="Arial" w:cs="Arial"/>
                <w:szCs w:val="20"/>
              </w:rPr>
              <w:t>-4B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6B63F" w14:textId="77777777" w:rsidR="002B0EC3" w:rsidRDefault="002B0EC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AA51DF" w14:textId="77777777" w:rsidR="002B0EC3" w:rsidRDefault="002B0EC3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13C0B0" w14:textId="77777777" w:rsidR="002B0EC3" w:rsidRDefault="002B0EC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80M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D3F042" w14:textId="77777777" w:rsidR="002B0EC3" w:rsidRDefault="002B0EC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B50963" w14:textId="77777777" w:rsidR="002B0EC3" w:rsidRDefault="002B0EC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D118</w:t>
            </w:r>
          </w:p>
        </w:tc>
      </w:tr>
      <w:tr w:rsidR="002B0EC3" w14:paraId="77B86079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A0AA9B" w14:textId="77777777" w:rsidR="002B0EC3" w:rsidRDefault="002B0EC3" w:rsidP="002B0EC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BDDD31" w14:textId="585470D1" w:rsidR="002B0EC3" w:rsidRDefault="00F1710A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  <w:r w:rsidR="002B0EC3">
              <w:rPr>
                <w:rFonts w:ascii="Arial" w:hAnsi="Arial" w:cs="Arial"/>
                <w:szCs w:val="20"/>
              </w:rPr>
              <w:t>-4B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DB7552" w14:textId="77777777" w:rsidR="002B0EC3" w:rsidRDefault="002B0EC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30A06E" w14:textId="77777777" w:rsidR="002B0EC3" w:rsidRDefault="002B0EC3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878D66" w14:textId="77777777" w:rsidR="002B0EC3" w:rsidRDefault="002B0EC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488268" w14:textId="77777777" w:rsidR="002B0EC3" w:rsidRDefault="002B0EC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BFAF63" w14:textId="77777777" w:rsidR="002B0EC3" w:rsidRDefault="002B0EC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unknown</w:t>
            </w:r>
          </w:p>
        </w:tc>
      </w:tr>
      <w:tr w:rsidR="002B0EC3" w14:paraId="1B26BFE8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59F75E" w14:textId="77777777" w:rsidR="002B0EC3" w:rsidRDefault="002B0EC3" w:rsidP="002B0EC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3C343" w14:textId="4C5F7FAC" w:rsidR="002B0EC3" w:rsidRDefault="00F1710A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  <w:r w:rsidR="002B0EC3">
              <w:rPr>
                <w:rFonts w:ascii="Arial" w:hAnsi="Arial" w:cs="Arial"/>
                <w:szCs w:val="20"/>
              </w:rPr>
              <w:t>-4C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16D3C1" w14:textId="77777777" w:rsidR="002B0EC3" w:rsidRDefault="002B0EC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C67AF7" w14:textId="77777777" w:rsidR="002B0EC3" w:rsidRDefault="002B0EC3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682621" w14:textId="77777777" w:rsidR="002B0EC3" w:rsidRDefault="002B0EC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~130M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8B9602" w14:textId="77777777" w:rsidR="002B0EC3" w:rsidRDefault="002B0EC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069248" w14:textId="77777777" w:rsidR="002B0EC3" w:rsidRDefault="002B0EC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F112</w:t>
            </w:r>
          </w:p>
        </w:tc>
      </w:tr>
      <w:tr w:rsidR="002B0EC3" w14:paraId="482FD1D9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9CE267" w14:textId="77777777" w:rsidR="002B0EC3" w:rsidRDefault="002B0EC3" w:rsidP="002B0EC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A648F4" w14:textId="6E00A8EA" w:rsidR="002B0EC3" w:rsidRDefault="00F1710A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  <w:r w:rsidR="002B0EC3">
              <w:rPr>
                <w:rFonts w:ascii="Arial" w:hAnsi="Arial" w:cs="Arial"/>
                <w:szCs w:val="20"/>
              </w:rPr>
              <w:t>-4C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49BA0C" w14:textId="77777777" w:rsidR="002B0EC3" w:rsidRDefault="002B0EC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730626" w14:textId="77777777" w:rsidR="002B0EC3" w:rsidRDefault="002B0EC3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BFA498" w14:textId="77777777" w:rsidR="002B0EC3" w:rsidRDefault="002B0EC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60M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1A04F5" w14:textId="77777777" w:rsidR="002B0EC3" w:rsidRDefault="002B0EC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3CE526" w14:textId="77777777" w:rsidR="002B0EC3" w:rsidRDefault="002B0EC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E302</w:t>
            </w:r>
          </w:p>
        </w:tc>
      </w:tr>
      <w:tr w:rsidR="002B0EC3" w14:paraId="2F7CF288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925329" w14:textId="77777777" w:rsidR="002B0EC3" w:rsidRDefault="002B0EC3" w:rsidP="002B0EC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8D4A3A" w14:textId="4F526D29" w:rsidR="002B0EC3" w:rsidRDefault="00F1710A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  <w:r w:rsidR="002B0EC3">
              <w:rPr>
                <w:rFonts w:ascii="Arial" w:hAnsi="Arial" w:cs="Arial"/>
                <w:szCs w:val="20"/>
              </w:rPr>
              <w:t>-4D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655023" w14:textId="77777777" w:rsidR="002B0EC3" w:rsidRDefault="002B0EC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C029F9" w14:textId="77777777" w:rsidR="002B0EC3" w:rsidRDefault="002B0EC3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173ECD" w14:textId="77777777" w:rsidR="002B0EC3" w:rsidRDefault="002B0EC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~80M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D1165E" w14:textId="77777777" w:rsidR="002B0EC3" w:rsidRDefault="002B0EC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53CA19" w14:textId="77777777" w:rsidR="002B0EC3" w:rsidRDefault="002B0EC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D118</w:t>
            </w:r>
          </w:p>
        </w:tc>
      </w:tr>
      <w:tr w:rsidR="002B0EC3" w14:paraId="66C3297D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710FE3" w14:textId="77777777" w:rsidR="002B0EC3" w:rsidRDefault="002B0EC3" w:rsidP="002B0EC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7B786A" w14:textId="39EAE256" w:rsidR="002B0EC3" w:rsidRDefault="00F1710A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  <w:r w:rsidR="002B0EC3">
              <w:rPr>
                <w:rFonts w:ascii="Arial" w:hAnsi="Arial" w:cs="Arial"/>
                <w:szCs w:val="20"/>
              </w:rPr>
              <w:t>-4E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76B80" w14:textId="77777777" w:rsidR="002B0EC3" w:rsidRDefault="002B0EC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73E40B" w14:textId="77777777" w:rsidR="002B0EC3" w:rsidRDefault="002B0EC3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004BF7" w14:textId="77777777" w:rsidR="002B0EC3" w:rsidRDefault="002B0EC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47M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F37FE" w14:textId="77777777" w:rsidR="002B0EC3" w:rsidRDefault="002B0EC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C3EF61" w14:textId="77777777" w:rsidR="002B0EC3" w:rsidRDefault="002B0EC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E205v</w:t>
            </w:r>
          </w:p>
        </w:tc>
      </w:tr>
      <w:tr w:rsidR="002B0EC3" w14:paraId="74F20737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1B84A9" w14:textId="77777777" w:rsidR="002B0EC3" w:rsidRDefault="002B0EC3" w:rsidP="002B0EC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BD48F3" w14:textId="46D3E5C2" w:rsidR="002B0EC3" w:rsidRDefault="00F1710A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  <w:r w:rsidR="002B0EC3">
              <w:rPr>
                <w:rFonts w:ascii="Arial" w:hAnsi="Arial" w:cs="Arial"/>
                <w:szCs w:val="20"/>
              </w:rPr>
              <w:t>-4E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A447ED" w14:textId="77777777" w:rsidR="002B0EC3" w:rsidRDefault="002B0EC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682B09" w14:textId="77777777" w:rsidR="002B0EC3" w:rsidRDefault="002B0EC3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47E43E" w14:textId="77777777" w:rsidR="002B0EC3" w:rsidRDefault="002B0EC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336M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0BEE8D" w14:textId="77777777" w:rsidR="002B0EC3" w:rsidRDefault="002B0EC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CB4A66" w14:textId="07AC5E82" w:rsidR="002B0EC3" w:rsidRDefault="00F1710A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N100</w:t>
            </w:r>
          </w:p>
        </w:tc>
      </w:tr>
      <w:tr w:rsidR="002B0EC3" w14:paraId="0B52A456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0BB2DC" w14:textId="77777777" w:rsidR="002B0EC3" w:rsidRDefault="002B0EC3" w:rsidP="002B0EC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D9485C" w14:textId="175051AF" w:rsidR="002B0EC3" w:rsidRDefault="00F1710A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  <w:r w:rsidR="002B0EC3">
              <w:rPr>
                <w:rFonts w:ascii="Arial" w:hAnsi="Arial" w:cs="Arial"/>
                <w:szCs w:val="20"/>
              </w:rPr>
              <w:t>-4E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B9D23A" w14:textId="77777777" w:rsidR="002B0EC3" w:rsidRDefault="002B0EC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C2EEFC" w14:textId="77777777" w:rsidR="002B0EC3" w:rsidRDefault="002B0EC3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571350" w14:textId="77777777" w:rsidR="002B0EC3" w:rsidRDefault="002B0EC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~130M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8CAEC4" w14:textId="77777777" w:rsidR="002B0EC3" w:rsidRDefault="002B0EC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972B7" w14:textId="77777777" w:rsidR="002B0EC3" w:rsidRDefault="002B0EC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F112</w:t>
            </w:r>
          </w:p>
        </w:tc>
      </w:tr>
      <w:tr w:rsidR="002B0EC3" w14:paraId="13456A47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772026" w14:textId="77777777" w:rsidR="002B0EC3" w:rsidRDefault="002B0EC3" w:rsidP="002B0EC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1958C1" w14:textId="4B11D5CE" w:rsidR="002B0EC3" w:rsidRDefault="00F1710A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  <w:r w:rsidR="002B0EC3">
              <w:rPr>
                <w:rFonts w:ascii="Arial" w:hAnsi="Arial" w:cs="Arial"/>
                <w:szCs w:val="20"/>
              </w:rPr>
              <w:t>-4E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6E9CD6" w14:textId="77777777" w:rsidR="002B0EC3" w:rsidRDefault="002B0EC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838479" w14:textId="77777777" w:rsidR="002B0EC3" w:rsidRDefault="002B0EC3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7E0D3E" w14:textId="77777777" w:rsidR="002B0EC3" w:rsidRDefault="002B0EC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130M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CEE3F6" w14:textId="77777777" w:rsidR="002B0EC3" w:rsidRDefault="002B0EC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BFF14" w14:textId="77777777" w:rsidR="002B0EC3" w:rsidRDefault="002B0EC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F112</w:t>
            </w:r>
          </w:p>
        </w:tc>
      </w:tr>
      <w:tr w:rsidR="002B0EC3" w14:paraId="34201A74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0AD3C2" w14:textId="77777777" w:rsidR="002B0EC3" w:rsidRDefault="002B0EC3" w:rsidP="002B0EC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6AB73E" w14:textId="7D26D8B0" w:rsidR="002B0EC3" w:rsidRDefault="00F1710A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  <w:r w:rsidR="002B0EC3">
              <w:rPr>
                <w:rFonts w:ascii="Arial" w:hAnsi="Arial" w:cs="Arial"/>
                <w:szCs w:val="20"/>
              </w:rPr>
              <w:t>-4E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4AE20" w14:textId="77777777" w:rsidR="002B0EC3" w:rsidRDefault="002B0EC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98CAFA" w14:textId="77777777" w:rsidR="002B0EC3" w:rsidRDefault="002B0EC3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AFD25A" w14:textId="77777777" w:rsidR="002B0EC3" w:rsidRDefault="002B0EC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~47M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25B883" w14:textId="77777777" w:rsidR="002B0EC3" w:rsidRDefault="002B0EC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4500F" w14:textId="77777777" w:rsidR="002B0EC3" w:rsidRDefault="002B0EC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E221 “Dead in Ceiling”</w:t>
            </w:r>
          </w:p>
        </w:tc>
      </w:tr>
      <w:tr w:rsidR="002B0EC3" w14:paraId="62896F02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A3A729" w14:textId="77777777" w:rsidR="002B0EC3" w:rsidRDefault="002B0EC3" w:rsidP="002B0EC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50B39F" w14:textId="6B3B5BF1" w:rsidR="002B0EC3" w:rsidRDefault="00F1710A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  <w:r w:rsidR="002B0EC3">
              <w:rPr>
                <w:rFonts w:ascii="Arial" w:hAnsi="Arial" w:cs="Arial"/>
                <w:szCs w:val="20"/>
              </w:rPr>
              <w:t>-4F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07D1E5" w14:textId="77777777" w:rsidR="002B0EC3" w:rsidRDefault="002B0EC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C3733" w14:textId="77777777" w:rsidR="002B0EC3" w:rsidRDefault="002B0EC3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AE86DB" w14:textId="77777777" w:rsidR="002B0EC3" w:rsidRDefault="002B0EC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203M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78458A" w14:textId="77777777" w:rsidR="002B0EC3" w:rsidRDefault="002B0EC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0B1FF" w14:textId="77777777" w:rsidR="002B0EC3" w:rsidRDefault="002B0EC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Central Plant “Blink”</w:t>
            </w:r>
          </w:p>
        </w:tc>
      </w:tr>
      <w:tr w:rsidR="002B0EC3" w14:paraId="22B137D8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7484CE" w14:textId="77777777" w:rsidR="002B0EC3" w:rsidRDefault="002B0EC3" w:rsidP="002B0EC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7ADF4" w14:textId="2C24BBCD" w:rsidR="002B0EC3" w:rsidRDefault="00F1710A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  <w:r w:rsidR="002B0EC3">
              <w:rPr>
                <w:rFonts w:ascii="Arial" w:hAnsi="Arial" w:cs="Arial"/>
                <w:szCs w:val="20"/>
              </w:rPr>
              <w:t>-4G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791852" w14:textId="77777777" w:rsidR="002B0EC3" w:rsidRDefault="002B0EC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A6E1D9" w14:textId="77777777" w:rsidR="002B0EC3" w:rsidRDefault="002B0EC3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33166D" w14:textId="77777777" w:rsidR="002B0EC3" w:rsidRDefault="002B0EC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336M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F03035" w14:textId="77777777" w:rsidR="002B0EC3" w:rsidRDefault="002B0EC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764E93" w14:textId="266E0ECE" w:rsidR="002B0EC3" w:rsidRDefault="00F1710A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N100</w:t>
            </w:r>
          </w:p>
        </w:tc>
      </w:tr>
      <w:tr w:rsidR="002B0EC3" w14:paraId="27A54A26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B8162A" w14:textId="77777777" w:rsidR="002B0EC3" w:rsidRDefault="002B0EC3" w:rsidP="002B0EC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3701AE" w14:textId="39207E0B" w:rsidR="002B0EC3" w:rsidRDefault="00F1710A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  <w:r w:rsidR="002B0EC3">
              <w:rPr>
                <w:rFonts w:ascii="Arial" w:hAnsi="Arial" w:cs="Arial"/>
                <w:szCs w:val="20"/>
              </w:rPr>
              <w:t>-4G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484170" w14:textId="77777777" w:rsidR="002B0EC3" w:rsidRDefault="002B0EC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031544" w14:textId="77777777" w:rsidR="002B0EC3" w:rsidRDefault="002B0EC3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3B8A8" w14:textId="77777777" w:rsidR="002B0EC3" w:rsidRDefault="002B0EC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336M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DFD9FF" w14:textId="77777777" w:rsidR="002B0EC3" w:rsidRDefault="002B0EC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BB0B17" w14:textId="201F3416" w:rsidR="002B0EC3" w:rsidRDefault="00F1710A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GH100</w:t>
            </w:r>
          </w:p>
        </w:tc>
      </w:tr>
      <w:tr w:rsidR="002B0EC3" w14:paraId="31BEADB4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A50A6" w14:textId="77777777" w:rsidR="002B0EC3" w:rsidRDefault="002B0EC3" w:rsidP="002B0EC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94B6AA" w14:textId="6E896349" w:rsidR="002B0EC3" w:rsidRDefault="00F1710A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  <w:r w:rsidR="002B0EC3">
              <w:rPr>
                <w:rFonts w:ascii="Arial" w:hAnsi="Arial" w:cs="Arial"/>
                <w:szCs w:val="20"/>
              </w:rPr>
              <w:t>-4H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3060BC" w14:textId="77777777" w:rsidR="002B0EC3" w:rsidRDefault="002B0EC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FC095A" w14:textId="77777777" w:rsidR="002B0EC3" w:rsidRDefault="002B0EC3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FFA19A" w14:textId="77777777" w:rsidR="002B0EC3" w:rsidRDefault="002B0EC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222M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E77DF8" w14:textId="77777777" w:rsidR="002B0EC3" w:rsidRDefault="002B0EC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D85196" w14:textId="77777777" w:rsidR="002B0EC3" w:rsidRDefault="002B0EC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L135</w:t>
            </w:r>
          </w:p>
        </w:tc>
      </w:tr>
      <w:tr w:rsidR="002B0EC3" w14:paraId="06B9F2F9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1A8D6E" w14:textId="77777777" w:rsidR="002B0EC3" w:rsidRDefault="002B0EC3" w:rsidP="002B0EC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B0BA42" w14:textId="11A7C19D" w:rsidR="002B0EC3" w:rsidRDefault="00F1710A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  <w:r w:rsidR="002B0EC3">
              <w:rPr>
                <w:rFonts w:ascii="Arial" w:hAnsi="Arial" w:cs="Arial"/>
                <w:szCs w:val="20"/>
              </w:rPr>
              <w:t>-4H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E65536" w14:textId="77777777" w:rsidR="002B0EC3" w:rsidRDefault="002B0EC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5FCD4A" w14:textId="77777777" w:rsidR="002B0EC3" w:rsidRDefault="002B0EC3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534D19" w14:textId="77777777" w:rsidR="002B0EC3" w:rsidRDefault="002B0EC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146M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C1A148" w14:textId="77777777" w:rsidR="002B0EC3" w:rsidRDefault="002B0EC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552D5C" w14:textId="77777777" w:rsidR="002B0EC3" w:rsidRDefault="002B0EC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KB105</w:t>
            </w:r>
          </w:p>
        </w:tc>
      </w:tr>
      <w:tr w:rsidR="002B0EC3" w14:paraId="1926A3A2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AF80D" w14:textId="77777777" w:rsidR="002B0EC3" w:rsidRDefault="002B0EC3" w:rsidP="002B0EC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FACA0A" w14:textId="104689AA" w:rsidR="002B0EC3" w:rsidRDefault="00F1710A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  <w:r w:rsidR="002B0EC3">
              <w:rPr>
                <w:rFonts w:ascii="Arial" w:hAnsi="Arial" w:cs="Arial"/>
                <w:szCs w:val="20"/>
              </w:rPr>
              <w:t>-4H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25A7C4" w14:textId="77777777" w:rsidR="002B0EC3" w:rsidRDefault="002B0EC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A1E4A5" w14:textId="77777777" w:rsidR="002B0EC3" w:rsidRDefault="002B0EC3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CD4AA3" w14:textId="77777777" w:rsidR="002B0EC3" w:rsidRDefault="002B0EC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B507A3" w14:textId="77777777" w:rsidR="002B0EC3" w:rsidRDefault="002B0EC3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F2C970" w14:textId="77777777" w:rsidR="002B0EC3" w:rsidRDefault="002B0EC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Parking Pay Station</w:t>
            </w:r>
          </w:p>
        </w:tc>
      </w:tr>
      <w:tr w:rsidR="002B0EC3" w14:paraId="492A9DBF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603E70" w14:textId="77777777" w:rsidR="002B0EC3" w:rsidRDefault="002B0EC3" w:rsidP="002B0EC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83E8E" w14:textId="378CD26A" w:rsidR="002B0EC3" w:rsidRDefault="00F1710A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  <w:r w:rsidR="002B0EC3">
              <w:rPr>
                <w:rFonts w:ascii="Arial" w:hAnsi="Arial" w:cs="Arial"/>
                <w:szCs w:val="20"/>
              </w:rPr>
              <w:t>-4I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94AEC5" w14:textId="77777777" w:rsidR="002B0EC3" w:rsidRDefault="002B0EC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018599" w14:textId="77777777" w:rsidR="002B0EC3" w:rsidRDefault="002B0EC3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6F03BD" w14:textId="77777777" w:rsidR="002B0EC3" w:rsidRDefault="002B0EC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80M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EF5C9A" w14:textId="77777777" w:rsidR="002B0EC3" w:rsidRDefault="002B0EC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C04BDA" w14:textId="77777777" w:rsidR="002B0EC3" w:rsidRDefault="002B0EC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E143b “Kitchen”</w:t>
            </w:r>
          </w:p>
        </w:tc>
      </w:tr>
      <w:tr w:rsidR="002B0EC3" w14:paraId="1F17F2DC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F28109" w14:textId="77777777" w:rsidR="002B0EC3" w:rsidRDefault="002B0EC3" w:rsidP="002B0EC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4CD5D1" w14:textId="77777777" w:rsidR="002B0EC3" w:rsidRDefault="002B0EC3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Wall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B37877" w14:textId="77777777" w:rsidR="002B0EC3" w:rsidRDefault="002B0EC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2126EC" w14:textId="77777777" w:rsidR="002B0EC3" w:rsidRDefault="002B0EC3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DF26B0" w14:textId="77777777" w:rsidR="002B0EC3" w:rsidRDefault="002B0EC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61M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DC30FD" w14:textId="77777777" w:rsidR="002B0EC3" w:rsidRDefault="002B0EC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5027E8" w14:textId="456E8108" w:rsidR="002B0EC3" w:rsidRDefault="00F1710A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H200</w:t>
            </w:r>
            <w:r w:rsidR="002B0EC3">
              <w:rPr>
                <w:rFonts w:ascii="Arial" w:hAnsi="Arial" w:cs="Arial"/>
                <w:szCs w:val="20"/>
              </w:rPr>
              <w:t>c</w:t>
            </w:r>
          </w:p>
        </w:tc>
      </w:tr>
      <w:tr w:rsidR="002B0EC3" w14:paraId="53FE8C87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CC93E5" w14:textId="77777777" w:rsidR="002B0EC3" w:rsidRDefault="002B0EC3" w:rsidP="002B0EC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52BE50" w14:textId="77777777" w:rsidR="002B0EC3" w:rsidRDefault="002B0EC3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Wall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5BE24B" w14:textId="77777777" w:rsidR="002B0EC3" w:rsidRDefault="002B0EC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55248" w14:textId="77777777" w:rsidR="002B0EC3" w:rsidRDefault="002B0EC3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325187" w14:textId="77777777" w:rsidR="002B0EC3" w:rsidRDefault="002B0EC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166M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6E5275" w14:textId="77777777" w:rsidR="002B0EC3" w:rsidRDefault="002B0EC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5DFEA2" w14:textId="77777777" w:rsidR="002B0EC3" w:rsidRDefault="002B0EC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D138</w:t>
            </w:r>
          </w:p>
        </w:tc>
      </w:tr>
      <w:tr w:rsidR="002B0EC3" w14:paraId="197918A6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6204A9" w14:textId="77777777" w:rsidR="002B0EC3" w:rsidRDefault="002B0EC3" w:rsidP="002B0EC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59BDA2" w14:textId="77777777" w:rsidR="002B0EC3" w:rsidRDefault="002B0EC3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Wall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CCBB75" w14:textId="77777777" w:rsidR="002B0EC3" w:rsidRDefault="002B0EC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40358B" w14:textId="77777777" w:rsidR="002B0EC3" w:rsidRDefault="002B0EC3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2FEA0" w14:textId="77777777" w:rsidR="002B0EC3" w:rsidRDefault="002B0EC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33M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FEED88" w14:textId="77777777" w:rsidR="002B0EC3" w:rsidRDefault="002B0EC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EB5719" w14:textId="78727401" w:rsidR="002B0EC3" w:rsidRDefault="00F1710A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  <w:r w:rsidR="002B0EC3">
              <w:rPr>
                <w:rFonts w:ascii="Arial" w:hAnsi="Arial" w:cs="Arial"/>
                <w:szCs w:val="20"/>
              </w:rPr>
              <w:t>-4A</w:t>
            </w:r>
          </w:p>
        </w:tc>
      </w:tr>
      <w:tr w:rsidR="002B0EC3" w14:paraId="4DEB3CDB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3657B" w14:textId="77777777" w:rsidR="002B0EC3" w:rsidRDefault="002B0EC3" w:rsidP="002B0EC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4913F9" w14:textId="77777777" w:rsidR="002B0EC3" w:rsidRDefault="002B0EC3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Wall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900DB3" w14:textId="77777777" w:rsidR="002B0EC3" w:rsidRDefault="002B0EC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6A687E" w14:textId="77777777" w:rsidR="002B0EC3" w:rsidRDefault="002B0EC3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3762CC" w14:textId="77777777" w:rsidR="002B0EC3" w:rsidRDefault="002B0EC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D5E85B" w14:textId="77777777" w:rsidR="002B0EC3" w:rsidRDefault="002B0EC3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3FA009" w14:textId="77777777" w:rsidR="002B0EC3" w:rsidRDefault="002B0EC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???</w:t>
            </w:r>
          </w:p>
        </w:tc>
      </w:tr>
      <w:tr w:rsidR="002B0EC3" w14:paraId="021F0F15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A7141" w14:textId="77777777" w:rsidR="002B0EC3" w:rsidRDefault="002B0EC3" w:rsidP="002B0EC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27A054" w14:textId="77777777" w:rsidR="002B0EC3" w:rsidRDefault="002B0EC3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Wall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3EAEED" w14:textId="77777777" w:rsidR="002B0EC3" w:rsidRDefault="002B0EC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C98FF7" w14:textId="77777777" w:rsidR="002B0EC3" w:rsidRDefault="002B0EC3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A4D6B6" w14:textId="77777777" w:rsidR="002B0EC3" w:rsidRDefault="002B0EC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CDF81C" w14:textId="77777777" w:rsidR="002B0EC3" w:rsidRDefault="002B0EC3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B4048A" w14:textId="77777777" w:rsidR="002B0EC3" w:rsidRDefault="002B0EC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???</w:t>
            </w:r>
          </w:p>
        </w:tc>
      </w:tr>
      <w:tr w:rsidR="002B0EC3" w14:paraId="0843B9BB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925026" w14:textId="77777777" w:rsidR="002B0EC3" w:rsidRDefault="002B0EC3" w:rsidP="002B0EC3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19B281" w14:textId="7F8A345E" w:rsidR="002B0EC3" w:rsidRDefault="00F1710A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E1AA3F" w14:textId="77777777" w:rsidR="002B0EC3" w:rsidRDefault="00967671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4D133F" w14:textId="77777777" w:rsidR="002B0EC3" w:rsidRDefault="00967671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E821FD" w14:textId="77777777" w:rsidR="002B0EC3" w:rsidRDefault="002B0EC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6CD966" w14:textId="77777777" w:rsidR="002B0EC3" w:rsidRDefault="002B0EC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DD0CE0" w14:textId="4667967A" w:rsidR="002B0EC3" w:rsidRDefault="00F1710A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D200</w:t>
            </w:r>
          </w:p>
        </w:tc>
      </w:tr>
      <w:tr w:rsidR="00967671" w14:paraId="1A8EE268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38F1EF" w14:textId="77777777" w:rsidR="00967671" w:rsidRDefault="00967671" w:rsidP="002B0EC3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A61DBE" w14:textId="71BFF8FE" w:rsidR="00967671" w:rsidRDefault="00F1710A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CFB32D" w14:textId="77777777" w:rsidR="00967671" w:rsidRDefault="00967671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19A52F" w14:textId="77777777" w:rsidR="00967671" w:rsidRDefault="00967671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2BBC3" w14:textId="77777777" w:rsidR="00967671" w:rsidRDefault="00967671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4A10D0" w14:textId="77777777" w:rsidR="00967671" w:rsidRDefault="00967671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3E7C3" w14:textId="0F018C2C" w:rsidR="00967671" w:rsidRDefault="00F1710A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K100</w:t>
            </w:r>
          </w:p>
        </w:tc>
      </w:tr>
      <w:tr w:rsidR="00967671" w14:paraId="2FD0A35A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907CF4" w14:textId="77777777" w:rsidR="00967671" w:rsidRDefault="00967671" w:rsidP="002B0EC3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6A04B" w14:textId="221A2ADD" w:rsidR="00967671" w:rsidRDefault="00F1710A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101645" w14:textId="77777777" w:rsidR="00967671" w:rsidRDefault="00967671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33114F" w14:textId="77777777" w:rsidR="00967671" w:rsidRDefault="00967671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BDF0A" w14:textId="77777777" w:rsidR="00967671" w:rsidRDefault="00967671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84637" w14:textId="77777777" w:rsidR="00967671" w:rsidRDefault="00967671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4AA60A" w14:textId="457D9A0B" w:rsidR="00967671" w:rsidRDefault="00F1710A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H200</w:t>
            </w:r>
          </w:p>
        </w:tc>
      </w:tr>
      <w:tr w:rsidR="00967671" w14:paraId="427A5674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1785BD" w14:textId="77777777" w:rsidR="00967671" w:rsidRDefault="00967671" w:rsidP="002B0EC3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729FE5" w14:textId="381F51F5" w:rsidR="00967671" w:rsidRDefault="00F1710A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6CCDF6" w14:textId="77777777" w:rsidR="00967671" w:rsidRDefault="00967671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631EE" w14:textId="77777777" w:rsidR="00967671" w:rsidRDefault="00967671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564FF4" w14:textId="77777777" w:rsidR="00967671" w:rsidRDefault="00967671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460AF8" w14:textId="77777777" w:rsidR="00967671" w:rsidRDefault="00967671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1FC94D" w14:textId="12C872D7" w:rsidR="00967671" w:rsidRDefault="00F1710A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967671">
              <w:rPr>
                <w:rFonts w:ascii="Arial" w:hAnsi="Arial" w:cs="Arial"/>
                <w:szCs w:val="20"/>
              </w:rPr>
              <w:t>1003</w:t>
            </w:r>
          </w:p>
        </w:tc>
      </w:tr>
      <w:tr w:rsidR="00967671" w14:paraId="54DE42C5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5384EB" w14:textId="77777777" w:rsidR="00967671" w:rsidRDefault="00967671" w:rsidP="002B0EC3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1F10FA" w14:textId="74AA67E1" w:rsidR="00967671" w:rsidRDefault="00F1710A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DB05FC" w14:textId="77777777" w:rsidR="00967671" w:rsidRDefault="00967671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81731B" w14:textId="77777777" w:rsidR="00967671" w:rsidRDefault="00967671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29B57E" w14:textId="77777777" w:rsidR="00967671" w:rsidRDefault="00967671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45EB8" w14:textId="77777777" w:rsidR="00967671" w:rsidRDefault="00967671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52784E" w14:textId="77777777" w:rsidR="00967671" w:rsidRDefault="00967671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ESSO</w:t>
            </w:r>
          </w:p>
        </w:tc>
      </w:tr>
      <w:tr w:rsidR="00967671" w14:paraId="1BFF9471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B451E9" w14:textId="77777777" w:rsidR="00967671" w:rsidRDefault="00967671" w:rsidP="002B0EC3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B74963" w14:textId="2C8239C8" w:rsidR="00967671" w:rsidRDefault="00F1710A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872A9D" w14:textId="77777777" w:rsidR="00967671" w:rsidRDefault="00967671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7AA619" w14:textId="77777777" w:rsidR="00967671" w:rsidRDefault="00967671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42D77D" w14:textId="77777777" w:rsidR="00967671" w:rsidRDefault="00967671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51980C" w14:textId="77777777" w:rsidR="00967671" w:rsidRDefault="00967671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42E2B2" w14:textId="77777777" w:rsidR="00967671" w:rsidRDefault="00967671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Eroof(E-BUILDING)</w:t>
            </w:r>
          </w:p>
        </w:tc>
      </w:tr>
      <w:tr w:rsidR="00967671" w14:paraId="5948DF78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EE7B5C" w14:textId="77777777" w:rsidR="00967671" w:rsidRDefault="00967671" w:rsidP="002B0EC3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FF36C2" w14:textId="6E093487" w:rsidR="00967671" w:rsidRDefault="00F1710A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E4B579" w14:textId="77777777" w:rsidR="00967671" w:rsidRDefault="00967671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12CCAF" w14:textId="77777777" w:rsidR="00967671" w:rsidRDefault="00967671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43145D" w14:textId="77777777" w:rsidR="00967671" w:rsidRDefault="00967671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7115DE" w14:textId="77777777" w:rsidR="00967671" w:rsidRDefault="00967671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60B692" w14:textId="77777777" w:rsidR="00967671" w:rsidRDefault="00967671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F-building</w:t>
            </w:r>
          </w:p>
        </w:tc>
      </w:tr>
      <w:tr w:rsidR="00967671" w14:paraId="14531016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B1F607" w14:textId="77777777" w:rsidR="00967671" w:rsidRDefault="00967671" w:rsidP="002B0EC3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3858E9" w14:textId="5F637E42" w:rsidR="00967671" w:rsidRDefault="00F1710A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B7D1D6" w14:textId="77777777" w:rsidR="00967671" w:rsidRDefault="00967671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9EDDC" w14:textId="77777777" w:rsidR="00967671" w:rsidRDefault="00967671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26F925" w14:textId="77777777" w:rsidR="00967671" w:rsidRDefault="00967671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30F3AE" w14:textId="77777777" w:rsidR="00967671" w:rsidRDefault="00967671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014223" w14:textId="77777777" w:rsidR="00967671" w:rsidRDefault="00967671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F432</w:t>
            </w:r>
          </w:p>
        </w:tc>
      </w:tr>
      <w:tr w:rsidR="00967671" w14:paraId="4F55A066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9CC786" w14:textId="77777777" w:rsidR="00967671" w:rsidRDefault="00967671" w:rsidP="002B0EC3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F4DFA" w14:textId="308C18F9" w:rsidR="00967671" w:rsidRDefault="00F1710A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7F31AF" w14:textId="77777777" w:rsidR="00967671" w:rsidRDefault="00967671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A1D374" w14:textId="77777777" w:rsidR="00967671" w:rsidRDefault="00967671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MM(62.5)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39CA8F" w14:textId="77777777" w:rsidR="00967671" w:rsidRDefault="00967671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1C7305" w14:textId="77777777" w:rsidR="00967671" w:rsidRDefault="00967671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753A97" w14:textId="77777777" w:rsidR="00967671" w:rsidRDefault="00967671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E140</w:t>
            </w:r>
          </w:p>
        </w:tc>
      </w:tr>
      <w:tr w:rsidR="00967671" w14:paraId="16FFDF0C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F7587A" w14:textId="77777777" w:rsidR="00967671" w:rsidRDefault="00967671" w:rsidP="002B0EC3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09F79F" w14:textId="629A8B66" w:rsidR="00967671" w:rsidRDefault="00F1710A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6D442F" w14:textId="77777777" w:rsidR="00967671" w:rsidRDefault="00967671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DDAC78" w14:textId="77777777" w:rsidR="00967671" w:rsidRDefault="00967671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2E58EC" w14:textId="77777777" w:rsidR="00967671" w:rsidRDefault="00967671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165410" w14:textId="77777777" w:rsidR="00967671" w:rsidRDefault="00967671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3CD18" w14:textId="77777777" w:rsidR="00967671" w:rsidRDefault="00967671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KB105</w:t>
            </w:r>
          </w:p>
        </w:tc>
      </w:tr>
      <w:tr w:rsidR="00967671" w14:paraId="3F955681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1C9437" w14:textId="77777777" w:rsidR="00967671" w:rsidRDefault="00967671" w:rsidP="002B0EC3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6EFF68" w14:textId="5ED06D2A" w:rsidR="00967671" w:rsidRDefault="00F1710A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493BAE" w14:textId="77777777" w:rsidR="00967671" w:rsidRDefault="00967671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8368A4" w14:textId="77777777" w:rsidR="00967671" w:rsidRDefault="00967671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521ABF" w14:textId="77777777" w:rsidR="00967671" w:rsidRDefault="00967671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D8C995" w14:textId="77777777" w:rsidR="00967671" w:rsidRDefault="00967671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BA3BCF" w14:textId="77777777" w:rsidR="00967671" w:rsidRDefault="00967671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KX202C</w:t>
            </w:r>
          </w:p>
        </w:tc>
      </w:tr>
      <w:tr w:rsidR="00967671" w14:paraId="7D44B7DD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2478B0" w14:textId="77777777" w:rsidR="00967671" w:rsidRDefault="00967671" w:rsidP="002B0EC3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36F260" w14:textId="72AF1C8E" w:rsidR="00967671" w:rsidRDefault="00F1710A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CF8B4" w14:textId="77777777" w:rsidR="00967671" w:rsidRDefault="00780CC7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DE1B8F" w14:textId="77777777" w:rsidR="00967671" w:rsidRDefault="00780CC7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D414B0" w14:textId="77777777" w:rsidR="00967671" w:rsidRDefault="00967671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A98AE" w14:textId="77777777" w:rsidR="00967671" w:rsidRDefault="00967671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FFE89" w14:textId="77777777" w:rsidR="00967671" w:rsidRDefault="00780CC7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F334</w:t>
            </w:r>
          </w:p>
        </w:tc>
      </w:tr>
      <w:tr w:rsidR="00967671" w14:paraId="5881DA56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4EA148" w14:textId="77777777" w:rsidR="00967671" w:rsidRDefault="00967671" w:rsidP="002B0EC3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8E14B4" w14:textId="424C7569" w:rsidR="00967671" w:rsidRDefault="00F1710A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BD3D85" w14:textId="77777777" w:rsidR="00967671" w:rsidRDefault="00ED187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EDE22B" w14:textId="77777777" w:rsidR="00967671" w:rsidRDefault="00ED1873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A7712" w14:textId="77777777" w:rsidR="00967671" w:rsidRDefault="00967671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86B34C" w14:textId="77777777" w:rsidR="00967671" w:rsidRDefault="00967671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994893" w14:textId="77777777" w:rsidR="00967671" w:rsidRDefault="00ED187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Firehall</w:t>
            </w:r>
          </w:p>
        </w:tc>
      </w:tr>
      <w:tr w:rsidR="00967671" w14:paraId="7502F6F9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A1F228" w14:textId="77777777" w:rsidR="00967671" w:rsidRDefault="00967671" w:rsidP="002B0EC3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D3A500" w14:textId="7B4453EF" w:rsidR="00967671" w:rsidRDefault="00F1710A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6DBAE2" w14:textId="77777777" w:rsidR="00967671" w:rsidRDefault="00ED187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A72754" w14:textId="77777777" w:rsidR="00967671" w:rsidRDefault="00ED1873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C6FF9" w14:textId="77777777" w:rsidR="00967671" w:rsidRDefault="00967671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806E9C" w14:textId="77777777" w:rsidR="00967671" w:rsidRDefault="00967671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2037A1" w14:textId="77777777" w:rsidR="00967671" w:rsidRDefault="00ED187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W116(Daycare)</w:t>
            </w:r>
          </w:p>
        </w:tc>
      </w:tr>
      <w:tr w:rsidR="00967671" w14:paraId="1215ADF5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C9A658" w14:textId="77777777" w:rsidR="00967671" w:rsidRDefault="00967671" w:rsidP="002B0EC3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FF496D" w14:textId="77777777" w:rsidR="00967671" w:rsidRDefault="00967671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B08AB3" w14:textId="77777777" w:rsidR="00967671" w:rsidRDefault="00967671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C5E665" w14:textId="77777777" w:rsidR="00967671" w:rsidRDefault="00967671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2483B7" w14:textId="77777777" w:rsidR="00967671" w:rsidRDefault="00967671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DC0D8" w14:textId="77777777" w:rsidR="00967671" w:rsidRDefault="00967671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3C159A" w14:textId="77777777" w:rsidR="00967671" w:rsidRDefault="00967671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967671" w14:paraId="493FAB8B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BF50F7" w14:textId="77777777" w:rsidR="00967671" w:rsidRDefault="00ED1873" w:rsidP="002B0EC3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Eroof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920014" w14:textId="77777777" w:rsidR="00967671" w:rsidRDefault="00623319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Esso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19CBC4" w14:textId="77777777" w:rsidR="00967671" w:rsidRDefault="00623319" w:rsidP="006233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AB097F" w14:textId="77777777" w:rsidR="00967671" w:rsidRDefault="00623319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985189" w14:textId="77777777" w:rsidR="00967671" w:rsidRDefault="00967671" w:rsidP="00623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CCD1D" w14:textId="77777777" w:rsidR="00967671" w:rsidRDefault="00967671" w:rsidP="00623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D58AEF" w14:textId="62B04B38" w:rsidR="00967671" w:rsidRDefault="00F1710A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</w:p>
        </w:tc>
      </w:tr>
      <w:tr w:rsidR="00967671" w14:paraId="0246F4FE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A4E098" w14:textId="77777777" w:rsidR="00967671" w:rsidRDefault="00967671" w:rsidP="002B0EC3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48ECAE" w14:textId="77777777" w:rsidR="00967671" w:rsidRDefault="00967671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AC914D" w14:textId="77777777" w:rsidR="00967671" w:rsidRDefault="00967671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4EF265" w14:textId="77777777" w:rsidR="00967671" w:rsidRDefault="00967671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B5C1BD" w14:textId="77777777" w:rsidR="00967671" w:rsidRDefault="00967671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D66093" w14:textId="77777777" w:rsidR="00967671" w:rsidRDefault="00967671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43E8CF" w14:textId="77777777" w:rsidR="00967671" w:rsidRDefault="00967671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ED1873" w14:paraId="21379D71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3152B2" w14:textId="77777777" w:rsidR="00ED1873" w:rsidRDefault="00ED1873" w:rsidP="002B0EC3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E140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3E5DC3" w14:textId="77777777" w:rsidR="00ED1873" w:rsidRDefault="00623319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E140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9FD1CB" w14:textId="77777777" w:rsidR="00ED1873" w:rsidRDefault="00623319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004F4" w14:textId="77777777" w:rsidR="00ED1873" w:rsidRDefault="00623319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0AE4ED" w14:textId="77777777" w:rsidR="00ED1873" w:rsidRDefault="00ED187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FD1B3B" w14:textId="77777777" w:rsidR="00ED1873" w:rsidRDefault="00ED187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0A9D0C" w14:textId="36B72CF9" w:rsidR="00ED1873" w:rsidRDefault="00F1710A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</w:p>
        </w:tc>
      </w:tr>
      <w:tr w:rsidR="00ED1873" w14:paraId="559D3D6A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9FC7D9" w14:textId="77777777" w:rsidR="00ED1873" w:rsidRDefault="00ED1873" w:rsidP="002B0EC3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2BAD5" w14:textId="77777777" w:rsidR="00ED1873" w:rsidRDefault="00ED1873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863F8B" w14:textId="77777777" w:rsidR="00ED1873" w:rsidRDefault="00ED187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4079E2" w14:textId="77777777" w:rsidR="00ED1873" w:rsidRDefault="00ED1873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90AA66" w14:textId="77777777" w:rsidR="00ED1873" w:rsidRDefault="00ED187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E5AF9E" w14:textId="77777777" w:rsidR="00ED1873" w:rsidRDefault="00ED187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8F32D1" w14:textId="77777777" w:rsidR="00ED1873" w:rsidRDefault="00ED187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ED1873" w14:paraId="258F5866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49DBE9" w14:textId="77777777" w:rsidR="00ED1873" w:rsidRDefault="00ED1873" w:rsidP="00ED1873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E143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86294D" w14:textId="77777777" w:rsidR="00ED1873" w:rsidRDefault="00623319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E143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EB3688" w14:textId="77777777" w:rsidR="00ED1873" w:rsidRDefault="00623319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97C4CA" w14:textId="77777777" w:rsidR="00ED1873" w:rsidRDefault="00623319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655ADD" w14:textId="77777777" w:rsidR="00ED1873" w:rsidRDefault="00ED187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5BB630" w14:textId="77777777" w:rsidR="00ED1873" w:rsidRDefault="00ED187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692A79" w14:textId="72E0EE88" w:rsidR="00ED1873" w:rsidRDefault="00F1710A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</w:p>
        </w:tc>
      </w:tr>
      <w:tr w:rsidR="00ED1873" w14:paraId="62036BF3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3EFEE0" w14:textId="77777777" w:rsidR="00ED1873" w:rsidRDefault="00ED1873" w:rsidP="002B0EC3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4853C" w14:textId="77777777" w:rsidR="00ED1873" w:rsidRDefault="00ED1873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380892" w14:textId="77777777" w:rsidR="00ED1873" w:rsidRDefault="00ED187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AD7E3D" w14:textId="77777777" w:rsidR="00ED1873" w:rsidRDefault="00ED1873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D0C2A7" w14:textId="77777777" w:rsidR="00ED1873" w:rsidRDefault="00ED187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C84801" w14:textId="77777777" w:rsidR="00ED1873" w:rsidRDefault="00ED187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7EFED7" w14:textId="77777777" w:rsidR="00ED1873" w:rsidRDefault="00ED187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ED1873" w14:paraId="2E5EEFA4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512E0F" w14:textId="77777777" w:rsidR="00ED1873" w:rsidRDefault="00ED1873" w:rsidP="002B0EC3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E205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60B4B1" w14:textId="77777777" w:rsidR="00ED1873" w:rsidRDefault="00623319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E205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00A978" w14:textId="77777777" w:rsidR="00ED1873" w:rsidRDefault="00623319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218CB" w14:textId="77777777" w:rsidR="00ED1873" w:rsidRDefault="00623319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2DE010" w14:textId="77777777" w:rsidR="00ED1873" w:rsidRDefault="00ED187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F9A81E" w14:textId="77777777" w:rsidR="00ED1873" w:rsidRDefault="00ED187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B36CB9" w14:textId="3B271998" w:rsidR="00ED1873" w:rsidRDefault="00F1710A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</w:p>
        </w:tc>
      </w:tr>
      <w:tr w:rsidR="00ED1873" w14:paraId="6FC958C3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C38EE" w14:textId="77777777" w:rsidR="00ED1873" w:rsidRDefault="00ED1873" w:rsidP="002B0EC3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0A779" w14:textId="77777777" w:rsidR="00ED1873" w:rsidRDefault="00ED1873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E5C2D1" w14:textId="77777777" w:rsidR="00ED1873" w:rsidRDefault="00ED187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6FC169" w14:textId="77777777" w:rsidR="00ED1873" w:rsidRDefault="00ED1873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5BD227" w14:textId="77777777" w:rsidR="00ED1873" w:rsidRDefault="00ED187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9A097F" w14:textId="77777777" w:rsidR="00ED1873" w:rsidRDefault="00ED187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6B131E" w14:textId="77777777" w:rsidR="00ED1873" w:rsidRDefault="00ED187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ED1873" w14:paraId="619872F7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F1C24" w14:textId="77777777" w:rsidR="00ED1873" w:rsidRDefault="00ED1873" w:rsidP="002B0EC3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C748C0" w14:textId="77777777" w:rsidR="00ED1873" w:rsidRDefault="00ED1873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3EC603" w14:textId="77777777" w:rsidR="00ED1873" w:rsidRDefault="00ED187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3F603F" w14:textId="77777777" w:rsidR="00ED1873" w:rsidRDefault="00ED1873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5C0DCD" w14:textId="77777777" w:rsidR="00ED1873" w:rsidRDefault="00ED187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8A6529" w14:textId="77777777" w:rsidR="00ED1873" w:rsidRDefault="00ED187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57C11F" w14:textId="77777777" w:rsidR="00ED1873" w:rsidRDefault="00ED187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ED1873" w14:paraId="2CD27BA9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7F4A1E" w14:textId="77777777" w:rsidR="00ED1873" w:rsidRDefault="00ED1873" w:rsidP="002B0EC3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E302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4B3951" w14:textId="77777777" w:rsidR="00ED1873" w:rsidRDefault="00623319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E298CA" w14:textId="77777777" w:rsidR="00ED1873" w:rsidRDefault="0015710A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0C5858" w14:textId="77777777" w:rsidR="00ED1873" w:rsidRDefault="0015710A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A61571" w14:textId="77777777" w:rsidR="00ED1873" w:rsidRDefault="00ED187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915211" w14:textId="77777777" w:rsidR="00ED1873" w:rsidRDefault="00ED187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60AA0" w14:textId="36F45049" w:rsidR="00ED1873" w:rsidRDefault="00F1710A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</w:p>
        </w:tc>
      </w:tr>
      <w:tr w:rsidR="00ED1873" w14:paraId="5CAEE59A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DECC93" w14:textId="77777777" w:rsidR="00ED1873" w:rsidRDefault="00ED1873" w:rsidP="002B0EC3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5AF67F" w14:textId="77777777" w:rsidR="00ED1873" w:rsidRDefault="00ED1873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AF50D5" w14:textId="77777777" w:rsidR="00ED1873" w:rsidRDefault="00ED187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BCEE65" w14:textId="77777777" w:rsidR="00ED1873" w:rsidRDefault="00ED1873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126BA3" w14:textId="77777777" w:rsidR="00ED1873" w:rsidRDefault="00ED187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B828FA" w14:textId="77777777" w:rsidR="00ED1873" w:rsidRDefault="00ED187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08D3B7" w14:textId="77777777" w:rsidR="00ED1873" w:rsidRDefault="00ED187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ED1873" w14:paraId="726CBFE4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AB21C8" w14:textId="77777777" w:rsidR="00ED1873" w:rsidRDefault="00ED1873" w:rsidP="002B0EC3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F112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3BD186" w14:textId="77777777" w:rsidR="00ED1873" w:rsidRDefault="00623319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F112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E1A950" w14:textId="77777777" w:rsidR="00ED1873" w:rsidRDefault="0015710A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2965A4" w14:textId="77777777" w:rsidR="00ED1873" w:rsidRDefault="0015710A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2CF68F" w14:textId="77777777" w:rsidR="00ED1873" w:rsidRDefault="00ED187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B8557" w14:textId="77777777" w:rsidR="00ED1873" w:rsidRDefault="00ED187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37600E" w14:textId="2F5BB012" w:rsidR="00ED1873" w:rsidRDefault="00F1710A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</w:p>
        </w:tc>
      </w:tr>
      <w:tr w:rsidR="00ED1873" w14:paraId="11AF42B3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A809E" w14:textId="77777777" w:rsidR="00ED1873" w:rsidRDefault="00ED1873" w:rsidP="002B0EC3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F511BB" w14:textId="77777777" w:rsidR="00ED1873" w:rsidRDefault="00ED1873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B5EEBA" w14:textId="77777777" w:rsidR="00ED1873" w:rsidRDefault="00ED187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942D76" w14:textId="77777777" w:rsidR="00ED1873" w:rsidRDefault="00ED1873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A0E42D" w14:textId="77777777" w:rsidR="00ED1873" w:rsidRDefault="00ED187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5E8A29" w14:textId="77777777" w:rsidR="00ED1873" w:rsidRDefault="00ED187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E70B74" w14:textId="77777777" w:rsidR="00ED1873" w:rsidRDefault="00ED187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ED1873" w14:paraId="1AA61989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9E938A" w14:textId="77777777" w:rsidR="00ED1873" w:rsidRDefault="00ED1873" w:rsidP="002B0EC3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KB105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8EC5AF" w14:textId="77777777" w:rsidR="00ED1873" w:rsidRDefault="00623319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KB105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42BF63" w14:textId="77777777" w:rsidR="00ED1873" w:rsidRDefault="0015710A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B519A0" w14:textId="77777777" w:rsidR="00ED1873" w:rsidRDefault="0015710A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4CEBD" w14:textId="77777777" w:rsidR="00ED1873" w:rsidRDefault="00ED187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9C0AAA" w14:textId="77777777" w:rsidR="00ED1873" w:rsidRDefault="00ED1873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520C13" w14:textId="6B5A2ABB" w:rsidR="00ED1873" w:rsidRDefault="00F1710A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</w:p>
        </w:tc>
      </w:tr>
      <w:tr w:rsidR="00ED1873" w14:paraId="3041FCC4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2E4E12" w14:textId="77777777" w:rsidR="00ED1873" w:rsidRDefault="00ED1873" w:rsidP="002B0EC3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5F650" w14:textId="77777777" w:rsidR="00ED1873" w:rsidRDefault="00ED1873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771297" w14:textId="77777777" w:rsidR="00ED1873" w:rsidRDefault="00ED187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0CED1" w14:textId="77777777" w:rsidR="00ED1873" w:rsidRDefault="00ED1873" w:rsidP="002B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DB2F52" w14:textId="77777777" w:rsidR="00ED1873" w:rsidRDefault="00ED187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B34ADD" w14:textId="77777777" w:rsidR="00ED1873" w:rsidRDefault="00ED187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4BAD3E" w14:textId="77777777" w:rsidR="00ED1873" w:rsidRDefault="00ED1873" w:rsidP="002B0E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ED1873" w14:paraId="0E8BDBEE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8AC27E" w14:textId="77777777" w:rsidR="00ED1873" w:rsidRDefault="00ED1873" w:rsidP="002B0EC3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L135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544D10" w14:textId="77777777" w:rsidR="00ED1873" w:rsidRDefault="00623319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L135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1D513B" w14:textId="77777777" w:rsidR="00ED1873" w:rsidRDefault="00F329FF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C205EB" w14:textId="77777777" w:rsidR="00ED1873" w:rsidRDefault="00F329FF" w:rsidP="002B0E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69FF23" w14:textId="77777777" w:rsidR="00ED1873" w:rsidRDefault="00F329FF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222M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6D915F" w14:textId="77777777" w:rsidR="00ED1873" w:rsidRDefault="00F329FF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6EB113" w14:textId="3F348946" w:rsidR="00ED1873" w:rsidRDefault="00F1710A" w:rsidP="002B0EC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</w:p>
        </w:tc>
      </w:tr>
      <w:tr w:rsidR="002B1D42" w14:paraId="6B18A394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80EB84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D7F2D2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L135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8B258A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2BE69D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3AF9D0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~60M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8E862B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BDDECA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Sprung Building</w:t>
            </w:r>
          </w:p>
        </w:tc>
      </w:tr>
      <w:tr w:rsidR="002B1D42" w14:paraId="438A6DFC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84773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E9C2CC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E2D28B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B3EE71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CF5DFC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556CFB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42AA42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5F952B2F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A2561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ESSO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8C2FF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ESSO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0D726C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EB8581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6D91D6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808EC4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F1CEBF" w14:textId="0AA98BB0" w:rsidR="002B1D42" w:rsidRDefault="00F1710A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</w:p>
        </w:tc>
      </w:tr>
      <w:tr w:rsidR="002B1D42" w14:paraId="5068C338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A693F2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869E01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686634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25AA90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0D2FB5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EBDA9D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2EAB27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31C98FAA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162331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FIREHALL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510591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FIREHALL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4F3B54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A3F36F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BED512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00F52B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CA6676" w14:textId="078F9F25" w:rsidR="002B1D42" w:rsidRDefault="00F1710A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</w:p>
        </w:tc>
      </w:tr>
      <w:tr w:rsidR="002B1D42" w14:paraId="32CBE343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993B96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8FA044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42213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9C16C9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22D55D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604167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B9E67B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24940554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DA4E71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W116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01B5F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W116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26C894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E9B108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393C87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D3B87E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59B57A" w14:textId="405C1856" w:rsidR="002B1D42" w:rsidRDefault="00F1710A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</w:p>
        </w:tc>
      </w:tr>
      <w:tr w:rsidR="002B1D42" w14:paraId="5E22114F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9D32AB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ADAB13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88F9C2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E232B6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C0428A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C57A7C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88C0F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1CCE305B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FEF92F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F334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AA7915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F334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401E2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F8FA1F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A02186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32D63E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51C3B8" w14:textId="313412AF" w:rsidR="002B1D42" w:rsidRDefault="00F1710A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</w:p>
        </w:tc>
      </w:tr>
      <w:tr w:rsidR="002B1D42" w14:paraId="40194584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21C39D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5A2C7D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6971B5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3BEC5F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E7B427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72C7D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7275AE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0C1751FA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8CA05D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F432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F0C73B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F432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180C28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973FB0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72FEA7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A043F5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5BC812" w14:textId="45BD03A5" w:rsidR="002B1D42" w:rsidRDefault="00F1710A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</w:p>
        </w:tc>
      </w:tr>
      <w:tr w:rsidR="002B1D42" w14:paraId="4FCFFF3B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0ABF9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C26C97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CC9D84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C3C7C9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D46D5E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7498F3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1C680A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76AF19CD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7F4BBA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KX202c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8921D9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KX202c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E43E4C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36D9D9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505DC8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2A968D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DE7158" w14:textId="17527489" w:rsidR="002B1D42" w:rsidRDefault="00F1710A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</w:p>
        </w:tc>
      </w:tr>
      <w:tr w:rsidR="002B1D42" w14:paraId="14577D09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7DCFB3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95D42E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F9AD7E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81B13D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792B61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820740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5CE203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25A61E77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6483FA" w14:textId="3DDD6973" w:rsidR="002B1D42" w:rsidRDefault="00F1710A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D200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28197C" w14:textId="4AA9A6CC" w:rsidR="002B1D42" w:rsidRDefault="00F1710A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D200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669A10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3146DC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7820BE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211M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8CE30E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EF553F" w14:textId="487AFAD1" w:rsidR="002B1D42" w:rsidRDefault="00F1710A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H200</w:t>
            </w:r>
            <w:r w:rsidR="002B1D42">
              <w:rPr>
                <w:rFonts w:ascii="Arial" w:hAnsi="Arial" w:cs="Arial"/>
                <w:szCs w:val="20"/>
              </w:rPr>
              <w:t>c</w:t>
            </w:r>
          </w:p>
        </w:tc>
      </w:tr>
      <w:tr w:rsidR="002B1D42" w14:paraId="31E05230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EB8721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ABFD45" w14:textId="24D3EE5D" w:rsidR="002B1D42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D200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1FF257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A0EF3C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06C5C3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76M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DD9212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399A45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C104</w:t>
            </w:r>
          </w:p>
        </w:tc>
      </w:tr>
      <w:tr w:rsidR="002B1D42" w14:paraId="357CA680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BDBE81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41FDC7" w14:textId="5FE5F966" w:rsidR="002B1D42" w:rsidRDefault="00F1710A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D200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B1ADDD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67A058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F3E7D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76M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8D1841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E83D19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D133</w:t>
            </w:r>
          </w:p>
        </w:tc>
      </w:tr>
      <w:tr w:rsidR="002B1D42" w14:paraId="7F5B4FD6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0C3BBE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5CA731" w14:textId="016DC91A" w:rsidR="002B1D42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D200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86BB00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0AB51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7924BC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187M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82FFC4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9AAFE9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A108</w:t>
            </w:r>
          </w:p>
        </w:tc>
      </w:tr>
      <w:tr w:rsidR="002B1D42" w14:paraId="19CC1CF0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12CEE8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989864" w14:textId="0B4AEDCE" w:rsidR="002B1D42" w:rsidRDefault="00F1710A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D200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1ADC6A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86AF2B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AC43C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~187M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4713CE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CF8FCB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G106</w:t>
            </w:r>
          </w:p>
        </w:tc>
      </w:tr>
      <w:tr w:rsidR="002B1D42" w14:paraId="2F77AF5D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EF3E3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lastRenderedPageBreak/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5F16FF" w14:textId="76290DEB" w:rsidR="002B1D42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D200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01EBB5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BC6C00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880F65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155M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C375E7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EDB16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B309</w:t>
            </w:r>
          </w:p>
        </w:tc>
      </w:tr>
      <w:tr w:rsidR="002B1D42" w14:paraId="7F76AF23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8F4A7E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299719" w14:textId="6921261E" w:rsidR="002B1D42" w:rsidRDefault="00F1710A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D200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964CF5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1339A8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97B607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2EF5C6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976E7E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B309</w:t>
            </w:r>
          </w:p>
        </w:tc>
      </w:tr>
      <w:tr w:rsidR="002B1D42" w14:paraId="573D10FD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29C9FB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643D3" w14:textId="4202D683" w:rsidR="002B1D42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H200</w:t>
            </w:r>
            <w:r w:rsidR="002B1D42">
              <w:rPr>
                <w:rFonts w:ascii="Arial" w:hAnsi="Arial" w:cs="Arial"/>
                <w:szCs w:val="20"/>
              </w:rPr>
              <w:t>c-4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D4E4D8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5C2196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815FA4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211M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3F02DA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5D2ABA" w14:textId="62F102F1" w:rsidR="002B1D42" w:rsidRDefault="00F1710A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D200</w:t>
            </w:r>
          </w:p>
        </w:tc>
      </w:tr>
      <w:tr w:rsidR="002B1D42" w14:paraId="119E6BE7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C197A5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E377B3" w14:textId="5F8375B3" w:rsidR="002B1D42" w:rsidRDefault="00F1710A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H200</w:t>
            </w:r>
            <w:r w:rsidR="002B1D42">
              <w:rPr>
                <w:rFonts w:ascii="Arial" w:hAnsi="Arial" w:cs="Arial"/>
                <w:szCs w:val="20"/>
              </w:rPr>
              <w:t>c-4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73D0EF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368E5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7BEDA2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81M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5854E4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BD7E2D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J216</w:t>
            </w:r>
          </w:p>
        </w:tc>
      </w:tr>
      <w:tr w:rsidR="002B1D42" w14:paraId="1B34C59E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9E3172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BA28E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Wall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F7E7A5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7E7869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DE3B51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61M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969733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35446" w14:textId="2199368F" w:rsidR="002B1D42" w:rsidRDefault="00F1710A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  <w:r w:rsidR="002B1D42">
              <w:rPr>
                <w:rFonts w:ascii="Arial" w:hAnsi="Arial" w:cs="Arial"/>
                <w:szCs w:val="20"/>
              </w:rPr>
              <w:t xml:space="preserve"> Wall</w:t>
            </w:r>
          </w:p>
        </w:tc>
      </w:tr>
      <w:tr w:rsidR="002B1D42" w14:paraId="3868773F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8DFD1D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341CA6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Wall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3BE159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40F364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C617EC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150M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909559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BE3E4A" w14:textId="31FA8754" w:rsidR="002B1D42" w:rsidRDefault="00F1710A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K100</w:t>
            </w:r>
          </w:p>
        </w:tc>
      </w:tr>
      <w:tr w:rsidR="002B1D42" w14:paraId="46F55A74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B387FA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743E5C" w14:textId="5D71ED6B" w:rsidR="002B1D42" w:rsidRPr="00F21A44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D200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8946A2" w14:textId="77777777" w:rsidR="002B1D42" w:rsidRPr="00F21A44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F21A44"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678E63" w14:textId="77777777" w:rsidR="002B1D42" w:rsidRPr="00F21A44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F21A44"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CE6E7D" w14:textId="77777777" w:rsidR="002B1D42" w:rsidRPr="00F21A44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719B6E" w14:textId="77777777" w:rsidR="002B1D42" w:rsidRPr="00F21A44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64CC10" w14:textId="77777777" w:rsidR="002B1D42" w:rsidRPr="00F21A44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F21A44">
              <w:rPr>
                <w:rFonts w:ascii="Arial" w:hAnsi="Arial" w:cs="Arial"/>
                <w:szCs w:val="20"/>
              </w:rPr>
              <w:t>B209</w:t>
            </w:r>
          </w:p>
        </w:tc>
      </w:tr>
      <w:tr w:rsidR="002B1D42" w14:paraId="23EEF3B0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9BE969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562FBE" w14:textId="0FB1B7D9" w:rsidR="002B1D42" w:rsidRPr="00F21A44" w:rsidRDefault="00F1710A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D200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727A9F" w14:textId="77777777" w:rsidR="002B1D42" w:rsidRPr="00F21A44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F21A44"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D6DD22" w14:textId="77777777" w:rsidR="002B1D42" w:rsidRPr="00F21A44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F21A44"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EE441B" w14:textId="77777777" w:rsidR="002B1D42" w:rsidRPr="00F21A44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B7A914" w14:textId="77777777" w:rsidR="002B1D42" w:rsidRPr="00F21A44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DE6C56" w14:textId="77777777" w:rsidR="002B1D42" w:rsidRPr="00F21A44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F21A44">
              <w:rPr>
                <w:rFonts w:ascii="Arial" w:hAnsi="Arial" w:cs="Arial"/>
                <w:szCs w:val="20"/>
              </w:rPr>
              <w:t>B109</w:t>
            </w:r>
          </w:p>
        </w:tc>
      </w:tr>
      <w:tr w:rsidR="002B1D42" w14:paraId="72AB812F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07759D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37D73C" w14:textId="4073EFA1" w:rsidR="002B1D42" w:rsidRPr="00F21A44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D200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48F26A" w14:textId="77777777" w:rsidR="002B1D42" w:rsidRPr="00F21A44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F21A44"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888946" w14:textId="77777777" w:rsidR="002B1D42" w:rsidRPr="00F21A44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F21A44"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07282E" w14:textId="77777777" w:rsidR="002B1D42" w:rsidRPr="00F21A44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9D602D" w14:textId="77777777" w:rsidR="002B1D42" w:rsidRPr="00F21A44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7F74AA" w14:textId="77777777" w:rsidR="002B1D42" w:rsidRPr="00F21A44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F21A44">
              <w:rPr>
                <w:rFonts w:ascii="Arial" w:hAnsi="Arial" w:cs="Arial"/>
                <w:szCs w:val="20"/>
              </w:rPr>
              <w:t>A201</w:t>
            </w:r>
          </w:p>
        </w:tc>
      </w:tr>
      <w:tr w:rsidR="002B1D42" w14:paraId="7DEEF2BD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87E9B3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1D5B28" w14:textId="7948D3BC" w:rsidR="002B1D42" w:rsidRPr="00F21A44" w:rsidRDefault="00F1710A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D200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3EF348" w14:textId="77777777" w:rsidR="002B1D42" w:rsidRPr="00F21A44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F21A44"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0804A0" w14:textId="77777777" w:rsidR="002B1D42" w:rsidRPr="00F21A44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F21A44"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A61E27" w14:textId="77777777" w:rsidR="002B1D42" w:rsidRPr="00F21A44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DFA891" w14:textId="77777777" w:rsidR="002B1D42" w:rsidRPr="00F21A44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2A775" w14:textId="77777777" w:rsidR="002B1D42" w:rsidRPr="00F21A44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F21A44">
              <w:rPr>
                <w:rFonts w:ascii="Arial" w:hAnsi="Arial" w:cs="Arial"/>
                <w:szCs w:val="20"/>
              </w:rPr>
              <w:t>A108</w:t>
            </w:r>
          </w:p>
        </w:tc>
      </w:tr>
      <w:tr w:rsidR="002B1D42" w:rsidRPr="00AE01A7" w14:paraId="2F50622B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E3488D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63363E" w14:textId="7F837366" w:rsidR="002B1D42" w:rsidRPr="00F21A44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D200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24CD61" w14:textId="77777777" w:rsidR="002B1D42" w:rsidRPr="00F21A44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F21A44"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E7C899" w14:textId="77777777" w:rsidR="002B1D42" w:rsidRPr="00F21A44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F21A44"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075E91" w14:textId="77777777" w:rsidR="002B1D42" w:rsidRPr="00F21A44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C39100" w14:textId="77777777" w:rsidR="002B1D42" w:rsidRPr="00F21A44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9EB346" w14:textId="77777777" w:rsidR="002B1D42" w:rsidRPr="00F21A44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F21A44">
              <w:rPr>
                <w:rFonts w:ascii="Arial" w:hAnsi="Arial" w:cs="Arial"/>
                <w:szCs w:val="20"/>
              </w:rPr>
              <w:t>A213</w:t>
            </w:r>
          </w:p>
        </w:tc>
      </w:tr>
      <w:tr w:rsidR="002B1D42" w:rsidRPr="00AE01A7" w14:paraId="12FED32E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D2C804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50045D" w14:textId="1FDC33E1" w:rsidR="002B1D42" w:rsidRPr="00F21A44" w:rsidRDefault="00F1710A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D200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C4457E" w14:textId="77777777" w:rsidR="002B1D42" w:rsidRPr="00F21A44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F21A44"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AAC738" w14:textId="77777777" w:rsidR="002B1D42" w:rsidRPr="00F21A44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F21A44"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A97E04" w14:textId="77777777" w:rsidR="002B1D42" w:rsidRPr="00F21A44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545505" w14:textId="77777777" w:rsidR="002B1D42" w:rsidRPr="00F21A44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4E5424" w14:textId="77777777" w:rsidR="002B1D42" w:rsidRPr="00F21A44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F21A44">
              <w:rPr>
                <w:rFonts w:ascii="Arial" w:hAnsi="Arial" w:cs="Arial"/>
                <w:szCs w:val="20"/>
              </w:rPr>
              <w:t>D167</w:t>
            </w:r>
          </w:p>
        </w:tc>
      </w:tr>
      <w:tr w:rsidR="002B1D42" w14:paraId="342B6C59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846FA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C7D8A9" w14:textId="035EA2A3" w:rsidR="002B1D42" w:rsidRPr="00F21A44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D200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CF9E31" w14:textId="77777777" w:rsidR="002B1D42" w:rsidRPr="00F21A44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F21A44"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F48CA1" w14:textId="77777777" w:rsidR="002B1D42" w:rsidRPr="00F21A44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F21A44"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C3B344" w14:textId="77777777" w:rsidR="002B1D42" w:rsidRPr="00F21A44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C0E2B6" w14:textId="77777777" w:rsidR="002B1D42" w:rsidRPr="00F21A44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C643FF" w14:textId="529AA75A" w:rsidR="002B1D42" w:rsidRPr="00F21A44" w:rsidRDefault="00F1710A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</w:p>
        </w:tc>
      </w:tr>
      <w:tr w:rsidR="002B1D42" w14:paraId="2B955AFD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E85C97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4C08E" w14:textId="5A87B2C4" w:rsidR="002B1D42" w:rsidRPr="00F21A44" w:rsidRDefault="00F1710A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D200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CBEE2B" w14:textId="77777777" w:rsidR="002B1D42" w:rsidRPr="00F21A44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F21A44"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7C99E5" w14:textId="77777777" w:rsidR="002B1D42" w:rsidRPr="00F21A44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F21A44"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28E1D3" w14:textId="77777777" w:rsidR="002B1D42" w:rsidRPr="00F21A44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6C2A68" w14:textId="77777777" w:rsidR="002B1D42" w:rsidRPr="00F21A44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A38796" w14:textId="77777777" w:rsidR="002B1D42" w:rsidRPr="00F21A44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F21A44">
              <w:rPr>
                <w:rFonts w:ascii="Arial" w:hAnsi="Arial" w:cs="Arial"/>
                <w:szCs w:val="20"/>
              </w:rPr>
              <w:t>B303</w:t>
            </w:r>
          </w:p>
        </w:tc>
      </w:tr>
      <w:tr w:rsidR="002B1D42" w14:paraId="49EC609B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D0590E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F529F5" w14:textId="507F1B45" w:rsidR="002B1D42" w:rsidRPr="00F21A44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D200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75480" w14:textId="77777777" w:rsidR="002B1D42" w:rsidRPr="00F21A44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F21A44"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518AB0" w14:textId="77777777" w:rsidR="002B1D42" w:rsidRPr="00F21A44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F21A44"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427A1F" w14:textId="77777777" w:rsidR="002B1D42" w:rsidRPr="00F21A44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53DE97" w14:textId="77777777" w:rsidR="002B1D42" w:rsidRPr="00F21A44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8F0CD7" w14:textId="77777777" w:rsidR="002B1D42" w:rsidRPr="00F21A44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F21A44">
              <w:rPr>
                <w:rFonts w:ascii="Arial" w:hAnsi="Arial" w:cs="Arial"/>
                <w:szCs w:val="20"/>
              </w:rPr>
              <w:t>B314</w:t>
            </w:r>
          </w:p>
        </w:tc>
      </w:tr>
      <w:tr w:rsidR="002B1D42" w14:paraId="738E7FDA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43059C" w14:textId="77777777" w:rsidR="002B1D42" w:rsidRPr="008E7267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3AE959" w14:textId="12BF413C" w:rsidR="002B1D42" w:rsidRPr="008E7267" w:rsidRDefault="00F1710A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D200</w:t>
            </w:r>
            <w:r w:rsidR="002B1D42" w:rsidRPr="008E7267">
              <w:rPr>
                <w:rFonts w:ascii="Arial" w:hAnsi="Arial" w:cs="Arial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16AD3C" w14:textId="77777777" w:rsidR="002B1D42" w:rsidRPr="008E7267" w:rsidRDefault="008E7267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8E7267"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0AF96" w14:textId="77777777" w:rsidR="002B1D42" w:rsidRPr="008E7267" w:rsidRDefault="008E7267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8E7267"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5D07B3" w14:textId="77777777" w:rsidR="002B1D42" w:rsidRPr="008E7267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FD41AE" w14:textId="77777777" w:rsidR="002B1D42" w:rsidRPr="008E7267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CDA061" w14:textId="77777777" w:rsidR="002B1D42" w:rsidRPr="008E7267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8E7267">
              <w:rPr>
                <w:rFonts w:ascii="Arial" w:hAnsi="Arial" w:cs="Arial"/>
                <w:szCs w:val="20"/>
              </w:rPr>
              <w:t>A120d</w:t>
            </w:r>
          </w:p>
        </w:tc>
      </w:tr>
      <w:tr w:rsidR="002B1D42" w14:paraId="2480BD85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CBCD80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97725A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0AD224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C9B33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4AD17E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5379DB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76B168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432F94E7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36FE1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D133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7FF68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D133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ADE537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3F3DCE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32E4F9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86F5D4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91A9E5" w14:textId="139C6E28" w:rsidR="002B1D42" w:rsidRDefault="00F1710A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D200</w:t>
            </w:r>
          </w:p>
        </w:tc>
      </w:tr>
      <w:tr w:rsidR="002B1D42" w14:paraId="0AD97251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702C2D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5B6E0C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99A8F0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F2CC38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912954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EB6311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445E10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53EB4E49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03537C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G106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A68F84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G106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DCA221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44AA67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9DFCC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1B7FA9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FD351B" w14:textId="2F3784C6" w:rsidR="002B1D42" w:rsidRDefault="00F1710A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D200</w:t>
            </w:r>
          </w:p>
        </w:tc>
      </w:tr>
      <w:tr w:rsidR="002B1D42" w14:paraId="4E130A30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2732A5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CE9B8A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31CE6E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92EE0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1803D8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583F59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8316EA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1052C0EF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7AC4F4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B309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E2A599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B309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F7BA11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A160F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1D2F44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B1A2D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17D4FD" w14:textId="54C14819" w:rsidR="002B1D42" w:rsidRDefault="00F1710A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D200</w:t>
            </w:r>
          </w:p>
        </w:tc>
      </w:tr>
      <w:tr w:rsidR="002B1D42" w14:paraId="6FBD24CF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C059A7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3C4AC9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B309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0DE92C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B702E5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F6D0BB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22M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B238A0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332FCA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B209</w:t>
            </w:r>
          </w:p>
        </w:tc>
      </w:tr>
      <w:tr w:rsidR="002B1D42" w14:paraId="271050D4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39FD87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C00646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B309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BD8A4B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F1114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EED7B9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26M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D6BB89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E54837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B109</w:t>
            </w:r>
          </w:p>
        </w:tc>
      </w:tr>
      <w:tr w:rsidR="002B1D42" w14:paraId="5C8FA625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9AFC1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D857AF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B309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87C84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BD8051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F0506A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155M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49DACA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5B5319" w14:textId="5FE14AAD" w:rsidR="002B1D42" w:rsidRDefault="00F1710A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D200</w:t>
            </w:r>
          </w:p>
        </w:tc>
      </w:tr>
      <w:tr w:rsidR="002B1D42" w14:paraId="7E98CD64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E5BEE6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D92EC8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E49575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468B70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600AAD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865128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46238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1DD47F47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0C675E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B109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E66CAC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B109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E3CF10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8B64B8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A39A64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66ED55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ABAB39" w14:textId="0DE959CC" w:rsidR="002B1D42" w:rsidRDefault="00F1710A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D200</w:t>
            </w:r>
          </w:p>
        </w:tc>
      </w:tr>
      <w:tr w:rsidR="002B1D42" w14:paraId="494D4C5D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238AE6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949E06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7F51C7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11409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A87D1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D94201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C5FB79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37BCA7CD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776BD8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C104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711210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C104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CECC6D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85388D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779F2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6E3B84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EE0182" w14:textId="034118EC" w:rsidR="002B1D42" w:rsidRDefault="00F1710A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D200</w:t>
            </w:r>
          </w:p>
        </w:tc>
      </w:tr>
      <w:tr w:rsidR="002B1D42" w14:paraId="1F271ED1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7E3990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733E34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261228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934406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A57C90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A866BF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7A7D56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1AE55D3F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D5F1D9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A201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ABD4F8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A201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15FE58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CB3E0E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184886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A30150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764296" w14:textId="232FAAEE" w:rsidR="002B1D42" w:rsidRDefault="00F1710A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D200</w:t>
            </w:r>
          </w:p>
        </w:tc>
      </w:tr>
      <w:tr w:rsidR="002B1D42" w14:paraId="64E74B9A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36EAF6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E0DE99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C8578A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D33FAB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3E6AC0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920351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9623C6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5214F04A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4C49A2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A108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19AE7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A108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905B98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16C198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0DA2DB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2DA611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48B356" w14:textId="5513D718" w:rsidR="002B1D42" w:rsidRDefault="00F1710A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D200</w:t>
            </w:r>
          </w:p>
        </w:tc>
      </w:tr>
      <w:tr w:rsidR="002B1D42" w14:paraId="40A2EEA5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531F14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DBEDB9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3BB988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982D4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2CD27D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93C63A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28571D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A201</w:t>
            </w:r>
          </w:p>
        </w:tc>
      </w:tr>
      <w:tr w:rsidR="002B1D42" w14:paraId="39357C09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A9F420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0754B5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495881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D521E8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82A157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745B32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B9024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4290B92A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E43FA2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A213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6A05EF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A213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72AB17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1A8891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F5FC24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D6C646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813310" w14:textId="3D47EDC2" w:rsidR="002B1D42" w:rsidRDefault="00F1710A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D200</w:t>
            </w:r>
          </w:p>
        </w:tc>
      </w:tr>
      <w:tr w:rsidR="002B1D42" w14:paraId="1DBE580C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1C5D9E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405CAC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30305C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C3F9E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E17686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8CE2A0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DED5D7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6DA8FD32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448E04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D167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08F823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D167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241189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C17ECC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2A43A2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16A6E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0CC9DE" w14:textId="3C9FC82B" w:rsidR="002B1D42" w:rsidRDefault="00F1710A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D200</w:t>
            </w:r>
          </w:p>
        </w:tc>
      </w:tr>
      <w:tr w:rsidR="002B1D42" w14:paraId="6E797B5F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6662C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8A54F8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EA5D4D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0A1715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245EBC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357E5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5FC0EF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160E0A31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ED097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B303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150C0B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B303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BDE03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00CEA9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0524BB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5ECCCF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E407DA" w14:textId="14AF9AF1" w:rsidR="002B1D42" w:rsidRDefault="00F1710A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D200</w:t>
            </w:r>
          </w:p>
        </w:tc>
      </w:tr>
      <w:tr w:rsidR="002B1D42" w14:paraId="683D6DDA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A9C508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F88579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2523F5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E16644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1D06A3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945D14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39525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46C4559D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AC33FE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lastRenderedPageBreak/>
              <w:t>B314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534B0D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B314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72F8E7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C3A530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A4F229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EAF2ED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763461" w14:textId="03F72E7E" w:rsidR="002B1D42" w:rsidRDefault="00F1710A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D200</w:t>
            </w:r>
          </w:p>
        </w:tc>
      </w:tr>
      <w:tr w:rsidR="002B1D42" w14:paraId="2D4F264A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1542EC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B53E3C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17039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DAE7D1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FBFDBE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423112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617194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:rsidRPr="00F329FF" w14:paraId="67400DD8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7CB175" w14:textId="77777777" w:rsidR="002B1D42" w:rsidRPr="008E7267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  <w:r w:rsidRPr="008E7267">
              <w:rPr>
                <w:rFonts w:ascii="Arial" w:hAnsi="Arial" w:cs="Arial"/>
                <w:szCs w:val="20"/>
              </w:rPr>
              <w:t>A120d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B0C7C5" w14:textId="77777777" w:rsidR="002B1D42" w:rsidRPr="008E7267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8E7267">
              <w:rPr>
                <w:rFonts w:ascii="Arial" w:hAnsi="Arial" w:cs="Arial"/>
                <w:szCs w:val="20"/>
              </w:rPr>
              <w:t>A120d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ECAA7B" w14:textId="77777777" w:rsidR="002B1D42" w:rsidRPr="008E7267" w:rsidRDefault="008E7267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8E7267"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550952" w14:textId="77777777" w:rsidR="002B1D42" w:rsidRPr="008E7267" w:rsidRDefault="008E7267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8E7267"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538A6B" w14:textId="77777777" w:rsidR="002B1D42" w:rsidRPr="008E7267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21FFD" w14:textId="77777777" w:rsidR="002B1D42" w:rsidRPr="008E7267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C1DCCA" w14:textId="1406CD49" w:rsidR="002B1D42" w:rsidRPr="008E7267" w:rsidRDefault="00F1710A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D200</w:t>
            </w:r>
          </w:p>
        </w:tc>
      </w:tr>
      <w:tr w:rsidR="002B1D42" w14:paraId="77979FF4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5FF6DB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8DEBCD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9BF2CF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BED925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D5A7F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5B64B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4F3457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2D4113D2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E0563E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95314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4F5D7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E80F32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9BE60E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D56859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110030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2386F8E7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A225B9" w14:textId="3421B607" w:rsidR="002B1D42" w:rsidRDefault="00F1710A" w:rsidP="002B1D42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H200</w:t>
            </w:r>
            <w:r w:rsidR="002B1D42">
              <w:rPr>
                <w:rFonts w:ascii="Arial" w:hAnsi="Arial" w:cs="Arial"/>
                <w:szCs w:val="20"/>
              </w:rPr>
              <w:t>c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8DFA28" w14:textId="1C6106EC" w:rsidR="002B1D42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H200</w:t>
            </w:r>
            <w:r w:rsidR="002B1D42">
              <w:rPr>
                <w:rFonts w:ascii="Arial" w:hAnsi="Arial" w:cs="Arial"/>
                <w:szCs w:val="20"/>
              </w:rPr>
              <w:t>c-3A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C2A31B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6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F7FCBA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A75511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166M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7763CA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C048B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 plant</w:t>
            </w:r>
          </w:p>
        </w:tc>
      </w:tr>
      <w:tr w:rsidR="002B1D42" w14:paraId="04398664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07766F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742DD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ACD726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C6B5DB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3B5F5C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C62D3A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C1FDFC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31968457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E555A3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13279B" w14:textId="020BA806" w:rsidR="002B1D42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H200</w:t>
            </w:r>
            <w:r w:rsidR="002B1D42">
              <w:rPr>
                <w:rFonts w:ascii="Arial" w:hAnsi="Arial" w:cs="Arial"/>
                <w:szCs w:val="20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E33389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3CDA85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9812A7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89M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109811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A68057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J126</w:t>
            </w:r>
          </w:p>
        </w:tc>
      </w:tr>
      <w:tr w:rsidR="002B1D42" w14:paraId="50637006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5FC575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272120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E99C6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E0FE7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4FBFD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840867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433C0D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0325965E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CD83F4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4BDF17" w14:textId="0487FE5A" w:rsidR="002B1D42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H200</w:t>
            </w:r>
            <w:r w:rsidR="002B1D42">
              <w:rPr>
                <w:rFonts w:ascii="Arial" w:hAnsi="Arial" w:cs="Arial"/>
                <w:szCs w:val="20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BA38B7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1EA9A3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5E8DEF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57M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7DABF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FB1D1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J116A</w:t>
            </w:r>
          </w:p>
        </w:tc>
      </w:tr>
      <w:tr w:rsidR="002B1D42" w14:paraId="2BEA3650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0635CA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A7595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D8E85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A189C3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2EEB03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A9E84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A01249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18A81DC3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3272F4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0D6F4" w14:textId="4F2E3A35" w:rsidR="002B1D42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H200</w:t>
            </w:r>
            <w:r w:rsidR="002B1D42">
              <w:rPr>
                <w:rFonts w:ascii="Arial" w:hAnsi="Arial" w:cs="Arial"/>
                <w:szCs w:val="20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32016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22D6D7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98D0D7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51M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90C709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307291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H230</w:t>
            </w:r>
          </w:p>
        </w:tc>
      </w:tr>
      <w:tr w:rsidR="002B1D42" w14:paraId="55A794D8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8A89B3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D152EC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66F8BB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610556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168133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67238B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CB772B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748C3DD1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0615B6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7BA888" w14:textId="18D53F4B" w:rsidR="002B1D42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H200</w:t>
            </w:r>
            <w:r w:rsidR="002B1D42">
              <w:rPr>
                <w:rFonts w:ascii="Arial" w:hAnsi="Arial" w:cs="Arial"/>
                <w:szCs w:val="20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D32D6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9415E2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184648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81M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D276C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EE5051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J216</w:t>
            </w:r>
          </w:p>
        </w:tc>
      </w:tr>
      <w:tr w:rsidR="002B1D42" w14:paraId="35FD5EC3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2C67A6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91145D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6EB14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35606C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C0AFFB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BF21F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F47A1C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:rsidRPr="007E0C3C" w14:paraId="2961664A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92978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28B723" w14:textId="6FAE7A69" w:rsidR="002B1D42" w:rsidRPr="007E0C3C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  <w:r>
              <w:rPr>
                <w:rFonts w:ascii="Arial" w:hAnsi="Arial" w:cs="Arial"/>
                <w:szCs w:val="20"/>
                <w:highlight w:val="yellow"/>
              </w:rPr>
              <w:t>H200</w:t>
            </w:r>
            <w:r w:rsidR="002B1D42" w:rsidRPr="007E0C3C">
              <w:rPr>
                <w:rFonts w:ascii="Arial" w:hAnsi="Arial" w:cs="Arial"/>
                <w:szCs w:val="20"/>
                <w:highlight w:val="yellow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068BB0" w14:textId="77777777" w:rsidR="002B1D42" w:rsidRPr="007E0C3C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29ADD6" w14:textId="77777777" w:rsidR="002B1D42" w:rsidRPr="007E0C3C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FECED8" w14:textId="77777777" w:rsidR="002B1D42" w:rsidRPr="007E0C3C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522815" w14:textId="77777777" w:rsidR="002B1D42" w:rsidRPr="007E0C3C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D891E2" w14:textId="77777777" w:rsidR="002B1D42" w:rsidRPr="007E0C3C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  <w:r w:rsidRPr="007E0C3C">
              <w:rPr>
                <w:rFonts w:ascii="Arial" w:hAnsi="Arial" w:cs="Arial"/>
                <w:szCs w:val="20"/>
                <w:highlight w:val="yellow"/>
              </w:rPr>
              <w:t>MB106</w:t>
            </w:r>
          </w:p>
        </w:tc>
      </w:tr>
      <w:tr w:rsidR="002B1D42" w:rsidRPr="007E0C3C" w14:paraId="1DFC4FDC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9E00E6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952D22" w14:textId="77777777" w:rsidR="002B1D42" w:rsidRPr="007E0C3C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F11FF4" w14:textId="77777777" w:rsidR="002B1D42" w:rsidRPr="007E0C3C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63D318" w14:textId="77777777" w:rsidR="002B1D42" w:rsidRPr="007E0C3C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A6240D" w14:textId="77777777" w:rsidR="002B1D42" w:rsidRPr="007E0C3C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C1C283" w14:textId="77777777" w:rsidR="002B1D42" w:rsidRPr="007E0C3C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5019D7" w14:textId="77777777" w:rsidR="002B1D42" w:rsidRPr="007E0C3C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</w:tr>
      <w:tr w:rsidR="002B1D42" w:rsidRPr="007E0C3C" w14:paraId="2125D325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905CF9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4BA330" w14:textId="3EF538E8" w:rsidR="002B1D42" w:rsidRPr="007E0C3C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  <w:r>
              <w:rPr>
                <w:rFonts w:ascii="Arial" w:hAnsi="Arial" w:cs="Arial"/>
                <w:szCs w:val="20"/>
                <w:highlight w:val="yellow"/>
              </w:rPr>
              <w:t>H200</w:t>
            </w:r>
            <w:r w:rsidR="002B1D42" w:rsidRPr="007E0C3C">
              <w:rPr>
                <w:rFonts w:ascii="Arial" w:hAnsi="Arial" w:cs="Arial"/>
                <w:szCs w:val="20"/>
                <w:highlight w:val="yellow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C01D1C" w14:textId="77777777" w:rsidR="002B1D42" w:rsidRPr="007E0C3C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29AF9C" w14:textId="77777777" w:rsidR="002B1D42" w:rsidRPr="007E0C3C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42D7DB" w14:textId="77777777" w:rsidR="002B1D42" w:rsidRPr="007E0C3C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5F9A6B" w14:textId="77777777" w:rsidR="002B1D42" w:rsidRPr="007E0C3C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B3B4A3" w14:textId="77777777" w:rsidR="002B1D42" w:rsidRPr="007E0C3C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  <w:r w:rsidRPr="007E0C3C">
              <w:rPr>
                <w:rFonts w:ascii="Arial" w:hAnsi="Arial" w:cs="Arial"/>
                <w:szCs w:val="20"/>
                <w:highlight w:val="yellow"/>
              </w:rPr>
              <w:t>K116</w:t>
            </w:r>
          </w:p>
        </w:tc>
      </w:tr>
      <w:tr w:rsidR="002B1D42" w:rsidRPr="007E0C3C" w14:paraId="277729CE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21E4B8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503C1E" w14:textId="77777777" w:rsidR="002B1D42" w:rsidRPr="007E0C3C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1EF322" w14:textId="77777777" w:rsidR="002B1D42" w:rsidRPr="007E0C3C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624DF1" w14:textId="77777777" w:rsidR="002B1D42" w:rsidRPr="007E0C3C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551AA6" w14:textId="77777777" w:rsidR="002B1D42" w:rsidRPr="007E0C3C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EC3522" w14:textId="77777777" w:rsidR="002B1D42" w:rsidRPr="007E0C3C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BF4998" w14:textId="77777777" w:rsidR="002B1D42" w:rsidRPr="007E0C3C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</w:tr>
      <w:tr w:rsidR="002B1D42" w:rsidRPr="007E0C3C" w14:paraId="16723DC1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8B98A8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C3030" w14:textId="4CF7FD57" w:rsidR="002B1D42" w:rsidRPr="007E0C3C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  <w:r>
              <w:rPr>
                <w:rFonts w:ascii="Arial" w:hAnsi="Arial" w:cs="Arial"/>
                <w:szCs w:val="20"/>
                <w:highlight w:val="yellow"/>
              </w:rPr>
              <w:t>H200</w:t>
            </w:r>
            <w:r w:rsidR="002B1D42" w:rsidRPr="007E0C3C">
              <w:rPr>
                <w:rFonts w:ascii="Arial" w:hAnsi="Arial" w:cs="Arial"/>
                <w:szCs w:val="20"/>
                <w:highlight w:val="yellow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815C07" w14:textId="77777777" w:rsidR="002B1D42" w:rsidRPr="007E0C3C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B47A65" w14:textId="77777777" w:rsidR="002B1D42" w:rsidRPr="007E0C3C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C84637" w14:textId="77777777" w:rsidR="002B1D42" w:rsidRPr="007E0C3C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3A7770" w14:textId="77777777" w:rsidR="002B1D42" w:rsidRPr="007E0C3C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04B3CA" w14:textId="77777777" w:rsidR="002B1D42" w:rsidRPr="007E0C3C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  <w:r w:rsidRPr="007E0C3C">
              <w:rPr>
                <w:rFonts w:ascii="Arial" w:hAnsi="Arial" w:cs="Arial"/>
                <w:szCs w:val="20"/>
                <w:highlight w:val="yellow"/>
              </w:rPr>
              <w:t>H211</w:t>
            </w:r>
          </w:p>
        </w:tc>
      </w:tr>
      <w:tr w:rsidR="002B1D42" w14:paraId="39E76FB7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B7C1D9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94662B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04C46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1AEC4D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81BC4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7E0738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E7C117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07E2D5B1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B58995" w14:textId="77777777" w:rsidR="002B1D42" w:rsidRPr="007E0C3C" w:rsidRDefault="002B1D42" w:rsidP="002B1D42">
            <w:pPr>
              <w:spacing w:after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6C0B9F" w14:textId="128AE507" w:rsidR="002B1D42" w:rsidRPr="007E0C3C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  <w:r>
              <w:rPr>
                <w:rFonts w:ascii="Arial" w:hAnsi="Arial" w:cs="Arial"/>
                <w:szCs w:val="20"/>
                <w:highlight w:val="yellow"/>
              </w:rPr>
              <w:t>H200</w:t>
            </w:r>
            <w:r w:rsidR="002B1D42" w:rsidRPr="007E0C3C">
              <w:rPr>
                <w:rFonts w:ascii="Arial" w:hAnsi="Arial" w:cs="Arial"/>
                <w:szCs w:val="20"/>
                <w:highlight w:val="yellow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069B37" w14:textId="77777777" w:rsidR="002B1D42" w:rsidRPr="007E0C3C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7D7F9F" w14:textId="77777777" w:rsidR="002B1D42" w:rsidRPr="007E0C3C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5CD4E" w14:textId="77777777" w:rsidR="002B1D42" w:rsidRPr="007E0C3C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F1FB4F" w14:textId="77777777" w:rsidR="002B1D42" w:rsidRPr="007E0C3C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42D498" w14:textId="77777777" w:rsidR="002B1D42" w:rsidRPr="007E0C3C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  <w:r w:rsidRPr="007E0C3C">
              <w:rPr>
                <w:rFonts w:ascii="Arial" w:hAnsi="Arial" w:cs="Arial"/>
                <w:szCs w:val="20"/>
                <w:highlight w:val="yellow"/>
              </w:rPr>
              <w:t>K201</w:t>
            </w:r>
          </w:p>
        </w:tc>
      </w:tr>
      <w:tr w:rsidR="002B1D42" w14:paraId="1592CDA7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2C8E31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57ABB1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62807D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E8176D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D7662C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777AF4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B4BBBB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4D3A67FB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E8358B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5ADFF9" w14:textId="721D96C8" w:rsidR="002B1D42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H200</w:t>
            </w:r>
            <w:r w:rsidR="002B1D42">
              <w:rPr>
                <w:rFonts w:ascii="Arial" w:hAnsi="Arial" w:cs="Arial"/>
                <w:szCs w:val="20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4F426C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B429D0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4DEB7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D0D745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DF1BCE" w14:textId="7E17B779" w:rsidR="002B1D42" w:rsidRDefault="00F1710A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</w:p>
        </w:tc>
      </w:tr>
      <w:tr w:rsidR="002B1D42" w14:paraId="3EF95BBE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B3E039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ADD4F5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CF8436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FD0DA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CC0EBD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5E56CE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34F720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7693CFD0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416F0C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4E1633" w14:textId="35A3E6E5" w:rsidR="002B1D42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H200</w:t>
            </w:r>
            <w:r w:rsidR="002B1D42">
              <w:rPr>
                <w:rFonts w:ascii="Arial" w:hAnsi="Arial" w:cs="Arial"/>
                <w:szCs w:val="20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B6594D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8CB059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5603DA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21M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DE7A8B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0FF0C0" w14:textId="25DC3D9F" w:rsidR="002B1D42" w:rsidRDefault="00F1710A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D200</w:t>
            </w:r>
          </w:p>
        </w:tc>
      </w:tr>
      <w:tr w:rsidR="002B1D42" w14:paraId="70D50BE1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984524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A1432E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9B1207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0F79F9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C720B7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3F15D2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35178B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16646761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35B585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816FAD" w14:textId="315898E0" w:rsidR="002B1D42" w:rsidRPr="007E0C3C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  <w:r>
              <w:rPr>
                <w:rFonts w:ascii="Arial" w:hAnsi="Arial" w:cs="Arial"/>
                <w:szCs w:val="20"/>
                <w:highlight w:val="yellow"/>
              </w:rPr>
              <w:t>H200</w:t>
            </w:r>
            <w:r w:rsidR="002B1D42" w:rsidRPr="007E0C3C">
              <w:rPr>
                <w:rFonts w:ascii="Arial" w:hAnsi="Arial" w:cs="Arial"/>
                <w:szCs w:val="20"/>
                <w:highlight w:val="yellow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A6412D" w14:textId="77777777" w:rsidR="002B1D42" w:rsidRPr="007E0C3C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1F229B" w14:textId="77777777" w:rsidR="002B1D42" w:rsidRPr="007E0C3C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7F642F" w14:textId="77777777" w:rsidR="002B1D42" w:rsidRPr="007E0C3C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332AAD" w14:textId="77777777" w:rsidR="002B1D42" w:rsidRPr="007E0C3C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F91340" w14:textId="77777777" w:rsidR="002B1D42" w:rsidRPr="007E0C3C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  <w:r w:rsidRPr="007E0C3C">
              <w:rPr>
                <w:rFonts w:ascii="Arial" w:hAnsi="Arial" w:cs="Arial"/>
                <w:szCs w:val="20"/>
                <w:highlight w:val="yellow"/>
              </w:rPr>
              <w:t>H421</w:t>
            </w:r>
          </w:p>
        </w:tc>
      </w:tr>
      <w:tr w:rsidR="002B1D42" w14:paraId="03CC01DA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DEA1A6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EC13A2" w14:textId="77777777" w:rsidR="002B1D42" w:rsidRPr="007E0C3C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B9D569" w14:textId="77777777" w:rsidR="002B1D42" w:rsidRPr="007E0C3C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3D19C0" w14:textId="77777777" w:rsidR="002B1D42" w:rsidRPr="007E0C3C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1B74A" w14:textId="77777777" w:rsidR="002B1D42" w:rsidRPr="007E0C3C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B151E0" w14:textId="77777777" w:rsidR="002B1D42" w:rsidRPr="007E0C3C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EB680" w14:textId="77777777" w:rsidR="002B1D42" w:rsidRPr="007E0C3C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</w:tr>
      <w:tr w:rsidR="002B1D42" w14:paraId="164E2199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6FC842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62716F" w14:textId="6D8447AF" w:rsidR="002B1D42" w:rsidRPr="007E0C3C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  <w:r>
              <w:rPr>
                <w:rFonts w:ascii="Arial" w:hAnsi="Arial" w:cs="Arial"/>
                <w:szCs w:val="20"/>
                <w:highlight w:val="yellow"/>
              </w:rPr>
              <w:t>H200</w:t>
            </w:r>
            <w:r w:rsidR="002B1D42" w:rsidRPr="007E0C3C">
              <w:rPr>
                <w:rFonts w:ascii="Arial" w:hAnsi="Arial" w:cs="Arial"/>
                <w:szCs w:val="20"/>
                <w:highlight w:val="yellow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A6608D" w14:textId="77777777" w:rsidR="002B1D42" w:rsidRPr="007E0C3C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D2E806" w14:textId="77777777" w:rsidR="002B1D42" w:rsidRPr="007E0C3C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1C101D" w14:textId="77777777" w:rsidR="002B1D42" w:rsidRPr="007E0C3C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A2EB86" w14:textId="77777777" w:rsidR="002B1D42" w:rsidRPr="007E0C3C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3235FD" w14:textId="77777777" w:rsidR="002B1D42" w:rsidRPr="007E0C3C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  <w:r w:rsidRPr="007E0C3C">
              <w:rPr>
                <w:rFonts w:ascii="Arial" w:hAnsi="Arial" w:cs="Arial"/>
                <w:szCs w:val="20"/>
                <w:highlight w:val="yellow"/>
              </w:rPr>
              <w:t>Parking Kiosk</w:t>
            </w:r>
          </w:p>
        </w:tc>
      </w:tr>
      <w:tr w:rsidR="002B1D42" w14:paraId="53935956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6BB9A1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BD4788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6DF16B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D35483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5DF9BC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427A76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60E08D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290A4E07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72975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5E58F4" w14:textId="6846E220" w:rsidR="002B1D42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H200</w:t>
            </w:r>
            <w:r w:rsidR="002B1D42">
              <w:rPr>
                <w:rFonts w:ascii="Arial" w:hAnsi="Arial" w:cs="Arial"/>
                <w:szCs w:val="20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874E40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D1BD45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56FFF8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A6A955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BAEC5D" w14:textId="54CA2385" w:rsidR="002B1D42" w:rsidRDefault="00F1710A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N100</w:t>
            </w:r>
          </w:p>
        </w:tc>
      </w:tr>
      <w:tr w:rsidR="002B1D42" w14:paraId="59121043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603CC3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07ACA1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766145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7E8A88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953DA0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6A0222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E0B87B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1FB97EA5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06C26B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5D41D0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B29239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A03706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6BC25C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0C33D0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2C9E15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747344BE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C52D0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41CB5A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233B12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9E19A5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AD5A9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F3A503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0E3E28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4628272F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21206B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E551DB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82261D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CDB10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6CB4F3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66BAB4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153893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65032907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74105E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H230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494E8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H230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F148F2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83C62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817EF3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51M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F01A26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2816E4" w14:textId="64AEC58F" w:rsidR="002B1D42" w:rsidRDefault="00F1710A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H200</w:t>
            </w:r>
            <w:r w:rsidR="002B1D42">
              <w:rPr>
                <w:rFonts w:ascii="Arial" w:hAnsi="Arial" w:cs="Arial"/>
                <w:szCs w:val="20"/>
              </w:rPr>
              <w:t>c</w:t>
            </w:r>
          </w:p>
        </w:tc>
      </w:tr>
      <w:tr w:rsidR="002B1D42" w14:paraId="5EBAA2A8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49E994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92AC28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348C1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6B063B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DAD17D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A369E6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226CF4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69267817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FEF4F4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I-PLANT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07FA07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I-PLANT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0F99A9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86CE4C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A514A6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166M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15F262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00576B" w14:textId="217010E8" w:rsidR="002B1D42" w:rsidRDefault="00F1710A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H200</w:t>
            </w:r>
            <w:r w:rsidR="002B1D42">
              <w:rPr>
                <w:rFonts w:ascii="Arial" w:hAnsi="Arial" w:cs="Arial"/>
                <w:szCs w:val="20"/>
              </w:rPr>
              <w:t>c</w:t>
            </w:r>
          </w:p>
        </w:tc>
      </w:tr>
      <w:tr w:rsidR="002B1D42" w14:paraId="2465D0DE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D9EA7E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0598F9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CA60F3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6119C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0E6483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32E36E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4BFE40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19B85F40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0A9289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J116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A49352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J116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B48CE0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8D5048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4DAB01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57M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61ED4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F98035" w14:textId="77540750" w:rsidR="002B1D42" w:rsidRDefault="00F1710A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H200</w:t>
            </w:r>
            <w:r w:rsidR="002B1D42">
              <w:rPr>
                <w:rFonts w:ascii="Arial" w:hAnsi="Arial" w:cs="Arial"/>
                <w:szCs w:val="20"/>
              </w:rPr>
              <w:t>c</w:t>
            </w:r>
          </w:p>
        </w:tc>
      </w:tr>
      <w:tr w:rsidR="002B1D42" w14:paraId="3DE48D81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AE69A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DD7F4E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69B99D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0293A0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E647ED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623107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FFC2E5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3BEE51CF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155E31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J126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B267D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J126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05517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1D185D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3C8CC9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89M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F1F588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651549" w14:textId="1B4DB0EB" w:rsidR="002B1D42" w:rsidRDefault="00F1710A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H200</w:t>
            </w:r>
            <w:r w:rsidR="002B1D42">
              <w:rPr>
                <w:rFonts w:ascii="Arial" w:hAnsi="Arial" w:cs="Arial"/>
                <w:szCs w:val="20"/>
              </w:rPr>
              <w:t>c</w:t>
            </w:r>
          </w:p>
        </w:tc>
      </w:tr>
      <w:tr w:rsidR="002B1D42" w14:paraId="5370A798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C54632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2B764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E25F41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6D180E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40A9F3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C4B973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0B5961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7E5DED7A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A4564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J216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A4D8A3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J216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78762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B18DD9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9B901A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81M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F42038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4D7F7" w14:textId="365FA48D" w:rsidR="002B1D42" w:rsidRDefault="00F1710A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H200</w:t>
            </w:r>
            <w:r w:rsidR="002B1D42">
              <w:rPr>
                <w:rFonts w:ascii="Arial" w:hAnsi="Arial" w:cs="Arial"/>
                <w:szCs w:val="20"/>
              </w:rPr>
              <w:t>c</w:t>
            </w:r>
          </w:p>
        </w:tc>
      </w:tr>
      <w:tr w:rsidR="002B1D42" w14:paraId="791FE89E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6C5DD9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5949D6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728843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E22D03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E5882E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A6407A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04543A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676FCA6C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BF467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4BE8C3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2D5668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58BE41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87A1B9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41571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C764B8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52EA4C33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B57A6F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26CF10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E27160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24648A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31D4DA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BF9D6B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06CCC4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6C4D53A7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7A27EF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5AA26A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1584E4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97EF9A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CFB970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09FD5D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49C668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3A2F6D5F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8F1FA2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BD6E55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3E7CAF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421C32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405CBE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32AFCE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8F2FF4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30739FD2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3A529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63F2F4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6C6B67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15CDC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3422F0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2D21D0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76ED20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784D3CF5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C701CC" w14:textId="41CD1575" w:rsidR="002B1D42" w:rsidRDefault="00F1710A" w:rsidP="002B1D42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N100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9CC607" w14:textId="36D40605" w:rsidR="002B1D42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N100</w:t>
            </w:r>
            <w:r w:rsidR="002B1D42">
              <w:rPr>
                <w:rFonts w:ascii="Arial" w:hAnsi="Arial" w:cs="Arial"/>
                <w:szCs w:val="20"/>
              </w:rPr>
              <w:t>-2A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5C8FF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DC98EE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E3C871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124M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8D6115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D227C9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NX109</w:t>
            </w:r>
          </w:p>
        </w:tc>
      </w:tr>
      <w:tr w:rsidR="002B1D42" w14:paraId="3E5D1243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28756B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2D71CD" w14:textId="7FF5E941" w:rsidR="002B1D42" w:rsidRDefault="00F1710A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N100</w:t>
            </w:r>
            <w:r w:rsidR="002B1D42">
              <w:rPr>
                <w:rFonts w:ascii="Arial" w:hAnsi="Arial" w:cs="Arial"/>
                <w:szCs w:val="20"/>
              </w:rPr>
              <w:t>-2B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737679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94F838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034459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61F987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AE78CD" w14:textId="5CF28849" w:rsidR="002B1D42" w:rsidRDefault="00F1710A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GH100</w:t>
            </w:r>
          </w:p>
        </w:tc>
      </w:tr>
      <w:tr w:rsidR="002B1D42" w14:paraId="224A9301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925A40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D0EC8" w14:textId="2FC0B039" w:rsidR="002B1D42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N100</w:t>
            </w:r>
            <w:r w:rsidR="002B1D42">
              <w:rPr>
                <w:rFonts w:ascii="Arial" w:hAnsi="Arial" w:cs="Arial"/>
                <w:szCs w:val="20"/>
              </w:rPr>
              <w:t>-2B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4CFE13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BBFCA4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D7DBF8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351M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1EA25E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47D1DC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D118</w:t>
            </w:r>
          </w:p>
        </w:tc>
      </w:tr>
      <w:tr w:rsidR="002B1D42" w14:paraId="5F645061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F65C0A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35BAD6" w14:textId="2EF670A9" w:rsidR="002B1D42" w:rsidRDefault="00F1710A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N100</w:t>
            </w:r>
            <w:r w:rsidR="002B1D42">
              <w:rPr>
                <w:rFonts w:ascii="Arial" w:hAnsi="Arial" w:cs="Arial"/>
                <w:szCs w:val="20"/>
              </w:rPr>
              <w:t>-2C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4D56FE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0F3169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E7392D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336M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893761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E81BF" w14:textId="1F47C9BB" w:rsidR="002B1D42" w:rsidRDefault="00F1710A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</w:p>
        </w:tc>
      </w:tr>
      <w:tr w:rsidR="002B1D42" w14:paraId="28C1EAAC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6C8AD5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16CEF1" w14:textId="035CF223" w:rsidR="002B1D42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N100</w:t>
            </w:r>
            <w:r w:rsidR="002B1D42">
              <w:rPr>
                <w:rFonts w:ascii="Arial" w:hAnsi="Arial" w:cs="Arial"/>
                <w:szCs w:val="20"/>
              </w:rPr>
              <w:t>-2C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0DCAEA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2E6B45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D5FE00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336M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7E07DE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00762A" w14:textId="0D4A2F5A" w:rsidR="002B1D42" w:rsidRDefault="00F1710A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</w:p>
        </w:tc>
      </w:tr>
      <w:tr w:rsidR="002B1D42" w14:paraId="6451DBCA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491EA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6E9825" w14:textId="6993C7B5" w:rsidR="002B1D42" w:rsidRDefault="00F1710A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N100</w:t>
            </w:r>
            <w:r w:rsidR="002B1D42">
              <w:rPr>
                <w:rFonts w:ascii="Arial" w:hAnsi="Arial" w:cs="Arial"/>
                <w:szCs w:val="20"/>
              </w:rPr>
              <w:t>-2D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CFB0FD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C5A2F7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09BB64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548M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66C71D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F190EF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T118</w:t>
            </w:r>
          </w:p>
        </w:tc>
      </w:tr>
      <w:tr w:rsidR="002B1D42" w14:paraId="1340B84A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69D2B7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C57365" w14:textId="6057A3F7" w:rsidR="002B1D42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N100</w:t>
            </w:r>
            <w:r w:rsidR="002B1D42">
              <w:rPr>
                <w:rFonts w:ascii="Arial" w:hAnsi="Arial" w:cs="Arial"/>
                <w:szCs w:val="20"/>
              </w:rPr>
              <w:t>-2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E8DD62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81BD75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4E2EEE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~153M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6B635D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CFA6DA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NX203a</w:t>
            </w:r>
          </w:p>
        </w:tc>
      </w:tr>
      <w:tr w:rsidR="002B1D42" w14:paraId="25BA0927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EAA01D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0D38FA" w14:textId="5B83F08F" w:rsidR="002B1D42" w:rsidRDefault="00F1710A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N100</w:t>
            </w:r>
            <w:r w:rsidR="002B1D42">
              <w:rPr>
                <w:rFonts w:ascii="Arial" w:hAnsi="Arial" w:cs="Arial"/>
                <w:szCs w:val="20"/>
              </w:rPr>
              <w:t>-2E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4F8A64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CE150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DCA2BE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64M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5BFD0E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7FE78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NB115</w:t>
            </w:r>
          </w:p>
        </w:tc>
      </w:tr>
      <w:tr w:rsidR="002B1D42" w14:paraId="39ADE98B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FDE28D" w14:textId="77777777" w:rsidR="002B1D42" w:rsidRPr="00F21A44" w:rsidRDefault="002B1D42" w:rsidP="002B1D42">
            <w:pPr>
              <w:spacing w:after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E91CB4" w14:textId="61A81E44" w:rsidR="002B1D42" w:rsidRPr="00F21A44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  <w:r>
              <w:rPr>
                <w:rFonts w:ascii="Arial" w:hAnsi="Arial" w:cs="Arial"/>
                <w:szCs w:val="20"/>
                <w:highlight w:val="yellow"/>
              </w:rPr>
              <w:t>N100</w:t>
            </w:r>
            <w:r w:rsidR="002B1D42" w:rsidRPr="00F21A4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FF0B5F" w14:textId="77777777" w:rsidR="002B1D42" w:rsidRPr="00F21A44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3F729" w14:textId="77777777" w:rsidR="002B1D42" w:rsidRPr="00F21A44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D837C" w14:textId="77777777" w:rsidR="002B1D42" w:rsidRPr="00F21A44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7A1099" w14:textId="77777777" w:rsidR="002B1D42" w:rsidRPr="00F21A44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DBB4A4" w14:textId="77777777" w:rsidR="002B1D42" w:rsidRPr="00F21A44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  <w:r w:rsidRPr="00F21A44">
              <w:rPr>
                <w:rFonts w:ascii="Arial" w:hAnsi="Arial" w:cs="Arial"/>
                <w:szCs w:val="20"/>
                <w:highlight w:val="yellow"/>
              </w:rPr>
              <w:t>UEC</w:t>
            </w:r>
          </w:p>
        </w:tc>
      </w:tr>
      <w:tr w:rsidR="002B1D42" w14:paraId="525E5A3A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E55DE6" w14:textId="77777777" w:rsidR="002B1D42" w:rsidRPr="00F21A44" w:rsidRDefault="002B1D42" w:rsidP="002B1D42">
            <w:pPr>
              <w:spacing w:after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5029AD" w14:textId="0E523171" w:rsidR="002B1D42" w:rsidRPr="00F21A44" w:rsidRDefault="00F1710A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  <w:r>
              <w:rPr>
                <w:rFonts w:ascii="Arial" w:hAnsi="Arial" w:cs="Arial"/>
                <w:szCs w:val="20"/>
                <w:highlight w:val="yellow"/>
              </w:rPr>
              <w:t>N100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5BCBFC" w14:textId="77777777" w:rsidR="002B1D42" w:rsidRPr="00F21A44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AD3905" w14:textId="77777777" w:rsidR="002B1D42" w:rsidRPr="00F21A44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7150AD" w14:textId="77777777" w:rsidR="002B1D42" w:rsidRPr="00F21A44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30F136" w14:textId="77777777" w:rsidR="002B1D42" w:rsidRPr="00F21A44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A281E8" w14:textId="77777777" w:rsidR="002B1D42" w:rsidRPr="00F21A44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  <w:r w:rsidRPr="00F21A44">
              <w:rPr>
                <w:rFonts w:ascii="Arial" w:hAnsi="Arial" w:cs="Arial"/>
                <w:szCs w:val="20"/>
                <w:highlight w:val="yellow"/>
              </w:rPr>
              <w:t>Busloop</w:t>
            </w:r>
          </w:p>
        </w:tc>
      </w:tr>
      <w:tr w:rsidR="002B1D42" w14:paraId="4A38214E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B83EB6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4A90AE" w14:textId="59697FE6" w:rsidR="002B1D42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9D1E68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A4424A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8FE7CC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BC71ED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6B4B64" w14:textId="3D8175FB" w:rsidR="002B1D42" w:rsidRDefault="00F1710A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D200</w:t>
            </w:r>
          </w:p>
        </w:tc>
      </w:tr>
      <w:tr w:rsidR="002B1D42" w14:paraId="762A7673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628F57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21ECEC" w14:textId="5C260A1E" w:rsidR="002B1D42" w:rsidRDefault="00F1710A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8AFE4A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4A2DBB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C93865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85763F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163CE2" w14:textId="2B8D2236" w:rsidR="002B1D42" w:rsidRDefault="00F1710A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H200</w:t>
            </w:r>
            <w:r w:rsidR="002B1D42">
              <w:rPr>
                <w:rFonts w:ascii="Arial" w:hAnsi="Arial" w:cs="Arial"/>
                <w:szCs w:val="20"/>
              </w:rPr>
              <w:t>c</w:t>
            </w:r>
          </w:p>
        </w:tc>
      </w:tr>
      <w:tr w:rsidR="002B1D42" w14:paraId="00BEE391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0F1D80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EB9DEE" w14:textId="6D74A067" w:rsidR="002B1D42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6728E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3562D0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1CAC5C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0D4DB7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B4EE9" w14:textId="25D2E9AE" w:rsidR="002B1D42" w:rsidRDefault="00F1710A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K100</w:t>
            </w:r>
          </w:p>
        </w:tc>
      </w:tr>
      <w:tr w:rsidR="002B1D42" w14:paraId="60D1EF28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2CD784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54B260" w14:textId="13016E00" w:rsidR="002B1D42" w:rsidRDefault="00F1710A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C06DB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AFF4AC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4A40A6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F1C2A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8347A" w14:textId="716BA992" w:rsidR="002B1D42" w:rsidRDefault="00F1710A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>
              <w:rPr>
                <w:rFonts w:ascii="Arial" w:hAnsi="Arial" w:cs="Arial"/>
                <w:szCs w:val="20"/>
              </w:rPr>
              <w:t>1019</w:t>
            </w:r>
          </w:p>
        </w:tc>
      </w:tr>
      <w:tr w:rsidR="002B1D42" w14:paraId="6A3F97FA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D0AC44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6DABA3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5E344D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094EA1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1A5C77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5A2351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984FC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4446E0D3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64942" w14:textId="77777777" w:rsidR="002B1D42" w:rsidRPr="00F21A44" w:rsidRDefault="002B1D42" w:rsidP="002B1D42">
            <w:pPr>
              <w:spacing w:after="0"/>
              <w:rPr>
                <w:rFonts w:ascii="Arial" w:hAnsi="Arial" w:cs="Arial"/>
                <w:szCs w:val="20"/>
                <w:highlight w:val="yellow"/>
              </w:rPr>
            </w:pPr>
            <w:r w:rsidRPr="00F21A44">
              <w:rPr>
                <w:rFonts w:ascii="Arial" w:hAnsi="Arial" w:cs="Arial"/>
                <w:szCs w:val="20"/>
                <w:highlight w:val="yellow"/>
              </w:rPr>
              <w:t>UEC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530FD" w14:textId="77777777" w:rsidR="002B1D42" w:rsidRPr="00F21A44" w:rsidRDefault="00F21A44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  <w:r w:rsidRPr="00F21A44">
              <w:rPr>
                <w:rFonts w:ascii="Arial" w:hAnsi="Arial" w:cs="Arial"/>
                <w:szCs w:val="20"/>
                <w:highlight w:val="yellow"/>
              </w:rPr>
              <w:t>UEC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D4FC61" w14:textId="77777777" w:rsidR="002B1D42" w:rsidRPr="00F21A44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E2DDFE" w14:textId="77777777" w:rsidR="002B1D42" w:rsidRPr="00F21A44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6B4FCF" w14:textId="77777777" w:rsidR="002B1D42" w:rsidRPr="00F21A44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19FAC" w14:textId="77777777" w:rsidR="002B1D42" w:rsidRPr="00F21A44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B783C5" w14:textId="5C02B1BE" w:rsidR="002B1D42" w:rsidRPr="00F21A44" w:rsidRDefault="00F1710A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  <w:r>
              <w:rPr>
                <w:rFonts w:ascii="Arial" w:hAnsi="Arial" w:cs="Arial"/>
                <w:szCs w:val="20"/>
                <w:highlight w:val="yellow"/>
              </w:rPr>
              <w:t>N100</w:t>
            </w:r>
          </w:p>
        </w:tc>
      </w:tr>
      <w:tr w:rsidR="002B1D42" w14:paraId="609F3909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2BEAB2" w14:textId="77777777" w:rsidR="002B1D42" w:rsidRPr="00F21A44" w:rsidRDefault="002B1D42" w:rsidP="002B1D42">
            <w:pPr>
              <w:spacing w:after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D7AC05" w14:textId="77777777" w:rsidR="002B1D42" w:rsidRPr="00F21A44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EF114F" w14:textId="77777777" w:rsidR="002B1D42" w:rsidRPr="00F21A44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77E734" w14:textId="77777777" w:rsidR="002B1D42" w:rsidRPr="00F21A44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ED9820" w14:textId="77777777" w:rsidR="002B1D42" w:rsidRPr="00F21A44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F1BC1E" w14:textId="77777777" w:rsidR="002B1D42" w:rsidRPr="00F21A44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CAC974" w14:textId="77777777" w:rsidR="002B1D42" w:rsidRPr="00F21A44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</w:tr>
      <w:tr w:rsidR="002B1D42" w14:paraId="60A0C63A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5BFC90" w14:textId="77777777" w:rsidR="002B1D42" w:rsidRPr="00F21A44" w:rsidRDefault="002B1D42" w:rsidP="002B1D42">
            <w:pPr>
              <w:spacing w:after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F50889" w14:textId="77777777" w:rsidR="002B1D42" w:rsidRPr="00F21A44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556303" w14:textId="77777777" w:rsidR="002B1D42" w:rsidRPr="00F21A44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C42BA6" w14:textId="77777777" w:rsidR="002B1D42" w:rsidRPr="00F21A44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CB7D09" w14:textId="77777777" w:rsidR="002B1D42" w:rsidRPr="00F21A44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889451" w14:textId="77777777" w:rsidR="002B1D42" w:rsidRPr="00F21A44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AEBD4C" w14:textId="77777777" w:rsidR="002B1D42" w:rsidRPr="00F21A44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</w:tr>
      <w:tr w:rsidR="002B1D42" w14:paraId="7E6C4033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E19310" w14:textId="77777777" w:rsidR="002B1D42" w:rsidRPr="00F21A44" w:rsidRDefault="002B1D42" w:rsidP="002B1D42">
            <w:pPr>
              <w:spacing w:after="0"/>
              <w:rPr>
                <w:rFonts w:ascii="Arial" w:hAnsi="Arial" w:cs="Arial"/>
                <w:szCs w:val="20"/>
                <w:highlight w:val="yellow"/>
              </w:rPr>
            </w:pPr>
            <w:r w:rsidRPr="00F21A44">
              <w:rPr>
                <w:rFonts w:ascii="Arial" w:hAnsi="Arial" w:cs="Arial"/>
                <w:szCs w:val="20"/>
                <w:highlight w:val="yellow"/>
              </w:rPr>
              <w:t>Busloop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D3872E" w14:textId="77777777" w:rsidR="002B1D42" w:rsidRPr="00F21A44" w:rsidRDefault="00F21A44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  <w:r w:rsidRPr="00F21A44">
              <w:rPr>
                <w:rFonts w:ascii="Arial" w:hAnsi="Arial" w:cs="Arial"/>
                <w:szCs w:val="20"/>
                <w:highlight w:val="yellow"/>
              </w:rPr>
              <w:t>Busloop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5DCA8" w14:textId="77777777" w:rsidR="002B1D42" w:rsidRPr="00F21A44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1EF710" w14:textId="77777777" w:rsidR="002B1D42" w:rsidRPr="00F21A44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F91F71" w14:textId="77777777" w:rsidR="002B1D42" w:rsidRPr="00F21A44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380AFD" w14:textId="77777777" w:rsidR="002B1D42" w:rsidRPr="00F21A44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0A7D0E" w14:textId="68656D94" w:rsidR="002B1D42" w:rsidRPr="00F21A44" w:rsidRDefault="00F1710A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highlight w:val="yellow"/>
              </w:rPr>
            </w:pPr>
            <w:r>
              <w:rPr>
                <w:rFonts w:ascii="Arial" w:hAnsi="Arial" w:cs="Arial"/>
                <w:szCs w:val="20"/>
                <w:highlight w:val="yellow"/>
              </w:rPr>
              <w:t>N100</w:t>
            </w:r>
          </w:p>
        </w:tc>
      </w:tr>
      <w:tr w:rsidR="002B1D42" w14:paraId="5D25F9E3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E7D49F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D4A768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274435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706FD0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7E27C5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8AD06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A28DC8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0DD19EB3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F05734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NB115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E2248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NB115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860D6E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BE16AA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787291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64M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CFF36D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BA72C3" w14:textId="5B726D63" w:rsidR="002B1D42" w:rsidRDefault="00F1710A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N100</w:t>
            </w:r>
          </w:p>
        </w:tc>
      </w:tr>
      <w:tr w:rsidR="002B1D42" w14:paraId="7F3A8637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C1F62B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0DB1DA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6CD70F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30C47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AD19D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C85B5C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65C4C4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2E91EFC6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3BE54B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NX109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D824B8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NX109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582B6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743EC2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986CA0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124M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8BE8EE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73ABC8" w14:textId="2A7F18C5" w:rsidR="002B1D42" w:rsidRDefault="00F1710A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N100</w:t>
            </w:r>
          </w:p>
        </w:tc>
      </w:tr>
      <w:tr w:rsidR="002B1D42" w14:paraId="016527F3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A849C9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23691A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3F66A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9136E6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F3C8BC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688A18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86A499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387E4250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BA48C1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NX203a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85E5CA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Wall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CD34EA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73AB86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87D97A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AF22CF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D71645" w14:textId="5987F738" w:rsidR="002B1D42" w:rsidRDefault="00F1710A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N100</w:t>
            </w:r>
          </w:p>
        </w:tc>
      </w:tr>
      <w:tr w:rsidR="002B1D42" w14:paraId="003F5957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C2CA75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DDCAB6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Wall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B68AA5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F1D6C0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C8526C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140M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0EEECB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EBE1B8" w14:textId="7E97530C" w:rsidR="002B1D42" w:rsidRDefault="00F1710A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K100</w:t>
            </w:r>
          </w:p>
        </w:tc>
      </w:tr>
      <w:tr w:rsidR="002B1D42" w14:paraId="1DE20AFB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531E13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56C9D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147D3C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154DAD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51A862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B59CD5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4E5A12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43BF0E1E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BF9A2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34630A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C85066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C123C2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85A6FD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6405C3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3DD91D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7870319A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8D73E9" w14:textId="7F21DBF7" w:rsidR="002B1D42" w:rsidRDefault="00F1710A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GH100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A47169" w14:textId="1D14B7F4" w:rsidR="002B1D42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9F92BA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CCAB48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D3CE76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~15M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A44E86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65335C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GH331</w:t>
            </w:r>
          </w:p>
        </w:tc>
      </w:tr>
      <w:tr w:rsidR="002B1D42" w14:paraId="64FB1F07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BD157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0ABBC4" w14:textId="7902AA50" w:rsidR="002B1D42" w:rsidRDefault="00F1710A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D21AC9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5A4D90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5E5E29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~15M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4F245C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32B29D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GH131</w:t>
            </w:r>
          </w:p>
        </w:tc>
      </w:tr>
      <w:tr w:rsidR="002B1D42" w14:paraId="429712FE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E24243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4BB56" w14:textId="77B757DE" w:rsidR="002B1D42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63B885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A9DD5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75D437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~61M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5B01AB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5BE618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GH206</w:t>
            </w:r>
          </w:p>
        </w:tc>
      </w:tr>
      <w:tr w:rsidR="002B1D42" w14:paraId="26C2E8D4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C05FCF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lastRenderedPageBreak/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285141" w14:textId="18882AE2" w:rsidR="002B1D42" w:rsidRDefault="00F1710A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C20845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C44137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06C874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44CC13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55EF1D" w14:textId="19E854D5" w:rsidR="002B1D42" w:rsidRDefault="00F1710A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</w:p>
        </w:tc>
      </w:tr>
      <w:tr w:rsidR="002B1D42" w14:paraId="1DF0C53C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6AD6D3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00CE9" w14:textId="038A516F" w:rsidR="002B1D42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BBF938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54CA7C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E8DBAD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405385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D0B65B" w14:textId="0E0D1DE8" w:rsidR="002B1D42" w:rsidRDefault="00F1710A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N100</w:t>
            </w:r>
          </w:p>
        </w:tc>
      </w:tr>
      <w:tr w:rsidR="002B1D42" w14:paraId="44AC4237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CB5228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(Hopped connections)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1BADAF" w14:textId="24875C42" w:rsidR="002B1D42" w:rsidRDefault="00F1710A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E2F4A8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D0A207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E4CDF2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BD89DD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5ED208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GH106</w:t>
            </w:r>
          </w:p>
        </w:tc>
      </w:tr>
      <w:tr w:rsidR="002B1D42" w14:paraId="3D9A65E3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75127F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5355CB" w14:textId="10742DD9" w:rsidR="002B1D42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F4DC6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277688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AEB76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280693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912738" w14:textId="73DEDA06" w:rsidR="002B1D42" w:rsidRDefault="00F1710A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GH100</w:t>
            </w:r>
          </w:p>
        </w:tc>
      </w:tr>
      <w:tr w:rsidR="002B1D42" w14:paraId="26800208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43876F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AFA297" w14:textId="256282EC" w:rsidR="002B1D42" w:rsidRDefault="00F1710A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D389A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7112D6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SM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EC59A2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37828B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97D2D5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GH431</w:t>
            </w:r>
          </w:p>
        </w:tc>
      </w:tr>
      <w:tr w:rsidR="002B1D42" w14:paraId="04059A3B" w14:textId="77777777" w:rsidTr="00391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DABFC8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C0B16" w14:textId="31128067" w:rsidR="002B1D42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  <w:szCs w:val="20"/>
              </w:rPr>
              <w:t>GH100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422403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6C3279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92C50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85E987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CD28A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GH406</w:t>
            </w:r>
          </w:p>
        </w:tc>
      </w:tr>
      <w:tr w:rsidR="002B1D42" w14:paraId="5F9C0756" w14:textId="77777777" w:rsidTr="00391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FA6F59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E8E18" w14:textId="53FB0006" w:rsidR="002B1D42" w:rsidRDefault="00F1710A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Cs w:val="20"/>
              </w:rPr>
              <w:t>GH100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EE23D6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1788C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DA685A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E22833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D0EC2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GH306</w:t>
            </w:r>
          </w:p>
        </w:tc>
      </w:tr>
      <w:tr w:rsidR="002B1D42" w14:paraId="2E95B5D2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D2466E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4E225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C48CC5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59278D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4F18BA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745C81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0D9EE7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78B4E314" w14:textId="77777777" w:rsidTr="00417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6D1214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GH131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5B6C79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GH131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5D2450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70067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E76C79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~61M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393DF2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0A142E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GH106</w:t>
            </w:r>
          </w:p>
        </w:tc>
      </w:tr>
      <w:tr w:rsidR="002B1D42" w14:paraId="130F8310" w14:textId="77777777" w:rsidTr="004178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786336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82ECA6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GH131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BD9AEE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ED9BC3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7D78FB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~15M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9719AA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C0587C" w14:textId="38D02F4A" w:rsidR="002B1D42" w:rsidRDefault="00F1710A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GH100</w:t>
            </w:r>
          </w:p>
        </w:tc>
      </w:tr>
      <w:tr w:rsidR="002B1D42" w14:paraId="73E6852B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3B382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A72FE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A6247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68F5C4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A92DFB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55BE7E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79A61D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657BB713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8FAC44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GH206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D0B167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GH206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328A45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EF4857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B71231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~61M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19A72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CEED8A" w14:textId="60913725" w:rsidR="002B1D42" w:rsidRDefault="00F1710A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GH100</w:t>
            </w:r>
          </w:p>
        </w:tc>
      </w:tr>
      <w:tr w:rsidR="002B1D42" w14:paraId="413AE762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2B3BFA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A8CB1F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GH206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855448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FF16D6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1BF0ED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~15M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F67E20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17D26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GH106</w:t>
            </w:r>
          </w:p>
        </w:tc>
      </w:tr>
      <w:tr w:rsidR="002B1D42" w14:paraId="62ABF60D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CB6682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283CC8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GH206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B076EF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CF8417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B5B52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~15M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BB2104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EE9A8D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GH306</w:t>
            </w:r>
          </w:p>
        </w:tc>
      </w:tr>
      <w:tr w:rsidR="002B1D42" w14:paraId="1AB25623" w14:textId="77777777" w:rsidTr="002B5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0B40F6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GH106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C82152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GH106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B2F552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A1CEA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B3F37C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~61M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90918C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2C75DC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GH131</w:t>
            </w:r>
          </w:p>
        </w:tc>
      </w:tr>
      <w:tr w:rsidR="002B1D42" w14:paraId="5924BDF6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9F2EB1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CF1C0F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GH106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44A89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5C3080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BD8A53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~15M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70543E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5C89F1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GH206</w:t>
            </w:r>
          </w:p>
        </w:tc>
      </w:tr>
      <w:tr w:rsidR="002B1D42" w14:paraId="5B3D4E84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987748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24FB19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C19DF7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D5C2D4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A029E7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7436D7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68D197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401B8F4D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FA14CA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GH306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FC665E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GH306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F00DF3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53E90A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1FDC3C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~15M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5094BC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66A6D9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GH406</w:t>
            </w:r>
          </w:p>
        </w:tc>
      </w:tr>
      <w:tr w:rsidR="002B1D42" w14:paraId="75B6B61F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5546D9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8BF6C7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GH306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872B8E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9E926A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63F6AD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~15M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B2297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6AC93C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GH206</w:t>
            </w:r>
          </w:p>
        </w:tc>
      </w:tr>
      <w:tr w:rsidR="002B1D42" w14:paraId="0FC0EDC3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75AD5B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88840E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GH306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3EDAA3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678FB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6BFFE4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~61M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4484FA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AE38AC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GH331</w:t>
            </w:r>
          </w:p>
        </w:tc>
      </w:tr>
      <w:tr w:rsidR="002B1D42" w14:paraId="0CE3D106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6E0C0E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17A75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53C0A2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11D06E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75F40A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1FE2A5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46CAED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30688424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D68E60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GH331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0BF62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GH331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5AE984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BD61C5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5C7CDC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~61M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2EE9E7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CFFEA2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GH306</w:t>
            </w:r>
          </w:p>
        </w:tc>
      </w:tr>
      <w:tr w:rsidR="002B1D42" w14:paraId="7F7E7849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A21326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C569E0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GH331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7BA4BE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6BFC38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B7B91A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~15M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44DC3C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C1AFB4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GH431</w:t>
            </w:r>
          </w:p>
        </w:tc>
      </w:tr>
      <w:tr w:rsidR="002B1D42" w14:paraId="6A189BB2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D977F0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B0FEB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GH331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FEB37E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8ABD6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24FA05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~15M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988462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B7306" w14:textId="3CCDD70B" w:rsidR="002B1D42" w:rsidRDefault="00F1710A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GH100</w:t>
            </w:r>
          </w:p>
        </w:tc>
      </w:tr>
      <w:tr w:rsidR="002B1D42" w14:paraId="2948A6C5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19F8CB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6A6A9F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893EAA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5BEA0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DEC2D0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E4725D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043A97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318BD204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32AD54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GH406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06096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GH406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F611A4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F8E6E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D7E13D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~61M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E89B61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9DB740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GH431</w:t>
            </w:r>
          </w:p>
        </w:tc>
      </w:tr>
      <w:tr w:rsidR="002B1D42" w14:paraId="64F4453E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04AD08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6EF3FB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GH406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92C97C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488A11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E576DB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~15M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D90BD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76930D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GH306</w:t>
            </w:r>
          </w:p>
        </w:tc>
      </w:tr>
      <w:tr w:rsidR="002B1D42" w14:paraId="49D48A46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14E78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BF722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44AD44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B7E258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731F3E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8235C2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554213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60130FD2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9822F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GH431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942E59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GH431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2EE1D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35A9F2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C599D4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~60M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AB4FF4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719BB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GH406</w:t>
            </w:r>
          </w:p>
        </w:tc>
      </w:tr>
      <w:tr w:rsidR="002B1D42" w14:paraId="465991C8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52D2EA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723CDD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GH431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95CCAB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D9828F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725188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~15M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AEC756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22350B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GH331</w:t>
            </w:r>
          </w:p>
        </w:tc>
      </w:tr>
      <w:tr w:rsidR="002B1D42" w14:paraId="4E608EC5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3A74A1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992F8F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C27085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63638C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EEEBC5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D7AC6C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FE8C7D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2B1D42" w14:paraId="3679AA2B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5202F7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48B10C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BCE1BE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2CFB55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B2C664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71D459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EC5B5B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78391305" w14:textId="77777777" w:rsidTr="00417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82140D" w14:textId="2B0CF6A2" w:rsidR="002B1D42" w:rsidRDefault="00F1710A" w:rsidP="002B1D42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K100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482E29" w14:textId="5E1EB84C" w:rsidR="002B1D42" w:rsidRDefault="00F1710A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K100</w:t>
            </w:r>
            <w:r w:rsidR="002B1D42">
              <w:rPr>
                <w:rFonts w:ascii="Arial" w:hAnsi="Arial" w:cs="Arial"/>
                <w:szCs w:val="20"/>
              </w:rPr>
              <w:t>-2A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1FA30E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BF007D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2A24A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110M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98B37F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2AD4F9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L212</w:t>
            </w:r>
          </w:p>
        </w:tc>
      </w:tr>
      <w:tr w:rsidR="002B1D42" w14:paraId="678FCF9F" w14:textId="77777777" w:rsidTr="004178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9B9A5B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7D727F" w14:textId="6A71B19B" w:rsidR="002B1D42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K100</w:t>
            </w:r>
            <w:r w:rsidR="002B1D42">
              <w:rPr>
                <w:rFonts w:ascii="Arial" w:hAnsi="Arial" w:cs="Arial"/>
                <w:szCs w:val="20"/>
              </w:rPr>
              <w:t>-2A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9E3904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FE4836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251FD4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104M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42C430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6D1373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L163</w:t>
            </w:r>
          </w:p>
        </w:tc>
      </w:tr>
      <w:tr w:rsidR="002B1D42" w14:paraId="24D12A87" w14:textId="77777777" w:rsidTr="00417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1CE8BC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19278C" w14:textId="6A075C10" w:rsidR="002B1D42" w:rsidRDefault="00F1710A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K100</w:t>
            </w:r>
            <w:r w:rsidR="002B1D42">
              <w:rPr>
                <w:rFonts w:ascii="Arial" w:hAnsi="Arial" w:cs="Arial"/>
                <w:szCs w:val="20"/>
              </w:rPr>
              <w:t>-2B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0F08FC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D8B7AB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0AC202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154M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C1AAFB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C93A5F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LX 109</w:t>
            </w:r>
          </w:p>
        </w:tc>
      </w:tr>
      <w:tr w:rsidR="002B1D42" w14:paraId="3F711D2A" w14:textId="77777777" w:rsidTr="004178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59329F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F7AC5F" w14:textId="06AB8C9C" w:rsidR="002B1D42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K100</w:t>
            </w:r>
            <w:r w:rsidR="002B1D42">
              <w:rPr>
                <w:rFonts w:ascii="Arial" w:hAnsi="Arial" w:cs="Arial"/>
                <w:szCs w:val="20"/>
              </w:rPr>
              <w:t>-2C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9C6B3D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CADBE0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61FC9E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~24M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4DD83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2D990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M204</w:t>
            </w:r>
          </w:p>
        </w:tc>
      </w:tr>
      <w:tr w:rsidR="002B1D42" w14:paraId="18CB7EC8" w14:textId="77777777" w:rsidTr="00417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78A268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FB71EF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Wall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4EA4EF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1A26C3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4DDAAF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150M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CB4F3B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AB543E" w14:textId="4A5093E4" w:rsidR="002B1D42" w:rsidRDefault="00F1710A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H200</w:t>
            </w:r>
            <w:r w:rsidR="002B1D42">
              <w:rPr>
                <w:rFonts w:ascii="Arial" w:hAnsi="Arial" w:cs="Arial"/>
                <w:szCs w:val="20"/>
              </w:rPr>
              <w:t>c</w:t>
            </w:r>
          </w:p>
        </w:tc>
      </w:tr>
      <w:tr w:rsidR="002B1D42" w14:paraId="5622ACDC" w14:textId="77777777" w:rsidTr="004178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CB713B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C3D594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Wall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E54CE1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C343D4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0E1206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140M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D6739A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1DCBDE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NX203a</w:t>
            </w:r>
          </w:p>
        </w:tc>
      </w:tr>
      <w:tr w:rsidR="002B1D42" w14:paraId="64CBF53F" w14:textId="77777777" w:rsidTr="00417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4E4A05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7A49FA" w14:textId="299D0EB1" w:rsidR="002B1D42" w:rsidRDefault="00F1710A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K100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74E372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12 strands MM in ceiling from old </w:t>
            </w:r>
            <w:r>
              <w:rPr>
                <w:rFonts w:ascii="Arial" w:hAnsi="Arial" w:cs="Arial"/>
                <w:szCs w:val="20"/>
              </w:rPr>
              <w:lastRenderedPageBreak/>
              <w:t>closet “needs to be replaced”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466E45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lastRenderedPageBreak/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012F72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861537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E88891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LX115</w:t>
            </w:r>
          </w:p>
        </w:tc>
      </w:tr>
      <w:tr w:rsidR="002B1D42" w14:paraId="7A14E11F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8C522B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39251F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51E683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4F7AC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9E5149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A12226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81AB2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21450F09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0D66E3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30D96C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11DE98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956FAB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E9D61A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C77B57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D36E8E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1DE93187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5E90C0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L163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E416B3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L163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47C217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EDF03C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25D549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104M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7420CB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1AEC54" w14:textId="625D13B7" w:rsidR="002B1D42" w:rsidRDefault="00F1710A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K100</w:t>
            </w:r>
          </w:p>
        </w:tc>
      </w:tr>
      <w:tr w:rsidR="002B1D42" w14:paraId="7CC961B4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DC7CF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8719C8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F4CF5E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C42E73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6E1CC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8117CA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7A8191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39E9E141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B621E9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L212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FDAA8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L212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B45844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AAFE7F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F22727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110M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D4D4EA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F8F55E" w14:textId="12F72BEE" w:rsidR="002B1D42" w:rsidRDefault="00F1710A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K100</w:t>
            </w:r>
          </w:p>
        </w:tc>
      </w:tr>
      <w:tr w:rsidR="002B1D42" w14:paraId="2C4429DE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7346BD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6DAF7B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F1CDF7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772CC2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FCF8DF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E48084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232B62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5AD950F6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06E644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M204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BC9684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M204-2A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E741A9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CEC60B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9038B5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152M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C781A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F8837D" w14:textId="7738E0D4" w:rsidR="002B1D42" w:rsidRDefault="00F1710A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H200</w:t>
            </w:r>
            <w:r w:rsidR="002B1D42">
              <w:rPr>
                <w:rFonts w:ascii="Arial" w:hAnsi="Arial" w:cs="Arial"/>
                <w:szCs w:val="20"/>
              </w:rPr>
              <w:t>c</w:t>
            </w:r>
          </w:p>
        </w:tc>
      </w:tr>
      <w:tr w:rsidR="002B1D42" w14:paraId="63ADBEF0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3E5A0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D196B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M204-1A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150618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97B9F6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C5D3ED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78M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6028D3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0B1EEA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MB</w:t>
            </w:r>
          </w:p>
        </w:tc>
      </w:tr>
      <w:tr w:rsidR="002B1D42" w14:paraId="6A48AB37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82E56A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A7E063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M204-1A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57F760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BA0DAC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B3343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75M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DA5886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82D596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K201</w:t>
            </w:r>
          </w:p>
        </w:tc>
      </w:tr>
      <w:tr w:rsidR="002B1D42" w14:paraId="0307C9BA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DD4104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3D65F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M204-1A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13E2E3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F404BD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66C49D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70M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91A1EA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FD508C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K114</w:t>
            </w:r>
          </w:p>
        </w:tc>
      </w:tr>
      <w:tr w:rsidR="002B1D42" w14:paraId="3E32B60F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D2A741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675BC8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M204-1B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38D91A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EDA54B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EB08D6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~24M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BEC45F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80470D" w14:textId="1CCADB96" w:rsidR="002B1D42" w:rsidRDefault="00F1710A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K100</w:t>
            </w:r>
            <w:r w:rsidR="002B1D42">
              <w:rPr>
                <w:rFonts w:ascii="Arial" w:hAnsi="Arial" w:cs="Arial"/>
                <w:szCs w:val="20"/>
              </w:rPr>
              <w:t>???</w:t>
            </w:r>
          </w:p>
        </w:tc>
      </w:tr>
      <w:tr w:rsidR="002B1D42" w14:paraId="2E9E478D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7F2C80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DAF62E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2307B8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EC02DA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3612FA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82D9FD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F1783B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17081B78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2BB714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1B3F59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5A254E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55F170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1C0FD5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98366C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6C911F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29E2099B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128FD4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LX115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248B90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LX115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0ADB18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840201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4DDBD8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F7D47E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9FDCAF" w14:textId="76E961BE" w:rsidR="002B1D42" w:rsidRDefault="00F1710A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K100</w:t>
            </w:r>
          </w:p>
        </w:tc>
      </w:tr>
      <w:tr w:rsidR="002B1D42" w14:paraId="0B2E3AE0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974597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559A3B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0AA43E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BE46B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86CD7E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60E79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E61E8A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1E1CD3E8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955355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LX109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AA0F3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LX109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ED3F2D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9D8454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EA6254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154M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B2C39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6C5C46" w14:textId="268CC822" w:rsidR="002B1D42" w:rsidRDefault="00F1710A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K100</w:t>
            </w:r>
          </w:p>
        </w:tc>
      </w:tr>
      <w:tr w:rsidR="002B1D42" w14:paraId="4C7FBEEF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A231A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182A5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9DEADA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479127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98447B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880F2D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BB3226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0510F4CB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CCBCA7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6E26BD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D0F2DC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019F5D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4B8A86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0E2B6B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A481B6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2FC7BA8B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8BC2C5" w14:textId="42CB1D69" w:rsidR="002B1D42" w:rsidRDefault="00F1710A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>
              <w:rPr>
                <w:rFonts w:ascii="Arial" w:hAnsi="Arial" w:cs="Arial"/>
                <w:szCs w:val="20"/>
              </w:rPr>
              <w:t>1003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BBF427" w14:textId="3BFA16B1" w:rsidR="002B1D42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>
              <w:rPr>
                <w:rFonts w:ascii="Arial" w:hAnsi="Arial" w:cs="Arial"/>
                <w:szCs w:val="20"/>
              </w:rPr>
              <w:t>1003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926E49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DB27F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D59305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75FB56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37E7E3" w14:textId="7589AD9E" w:rsidR="002B1D42" w:rsidRDefault="00F1710A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 w:rsidRPr="002B1D42">
              <w:rPr>
                <w:rFonts w:ascii="Arial" w:hAnsi="Arial" w:cs="Arial"/>
                <w:szCs w:val="20"/>
              </w:rPr>
              <w:t>-1075</w:t>
            </w:r>
          </w:p>
        </w:tc>
      </w:tr>
      <w:tr w:rsidR="002B1D42" w14:paraId="3B2B584F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4C407D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52B4A8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E9622D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684DB0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791DA6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733270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62B0F4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2B1D42" w14:paraId="4FE382A5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E7961C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76679F" w14:textId="66A0DA2D" w:rsidR="002B1D42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>
              <w:rPr>
                <w:rFonts w:ascii="Arial" w:hAnsi="Arial" w:cs="Arial"/>
                <w:szCs w:val="20"/>
              </w:rPr>
              <w:t>1003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72021F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C8446A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F57898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2009C7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23F7BB" w14:textId="5677F42B" w:rsidR="002B1D42" w:rsidRDefault="00F1710A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 w:rsidRPr="002B1D42">
              <w:rPr>
                <w:rFonts w:ascii="Arial" w:hAnsi="Arial" w:cs="Arial"/>
                <w:szCs w:val="20"/>
              </w:rPr>
              <w:t>-2003</w:t>
            </w:r>
          </w:p>
        </w:tc>
      </w:tr>
      <w:tr w:rsidR="002B1D42" w14:paraId="5AC3200C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17D93E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F60F8B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BF102D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DC6F87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AF7E6F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9253D9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A77868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7EB45982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B14647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E1C412" w14:textId="4D19B919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  <w:r w:rsidR="00F1710A">
              <w:rPr>
                <w:rFonts w:ascii="Arial" w:hAnsi="Arial" w:cs="Arial"/>
                <w:szCs w:val="20"/>
              </w:rPr>
              <w:t>CTI</w:t>
            </w:r>
            <w:r>
              <w:rPr>
                <w:rFonts w:ascii="Arial" w:hAnsi="Arial" w:cs="Arial"/>
                <w:szCs w:val="20"/>
              </w:rPr>
              <w:t>1003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BBBCE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D0C2CC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CDFAB4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17A920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C01361" w14:textId="780CA02F" w:rsidR="002B1D42" w:rsidRDefault="00F1710A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 w:rsidRPr="002B1D42">
              <w:rPr>
                <w:rFonts w:ascii="Arial" w:hAnsi="Arial" w:cs="Arial"/>
                <w:szCs w:val="20"/>
              </w:rPr>
              <w:t>-2107b</w:t>
            </w:r>
            <w:r w:rsidR="002B1D42">
              <w:rPr>
                <w:rFonts w:ascii="Arial" w:hAnsi="Arial" w:cs="Arial"/>
                <w:szCs w:val="20"/>
              </w:rPr>
              <w:t> </w:t>
            </w:r>
          </w:p>
        </w:tc>
      </w:tr>
      <w:tr w:rsidR="002B1D42" w14:paraId="03A32582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DAD84B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A8B00E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76D7C3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40230B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D103F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B52403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339336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1BDF8B45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E2AA1F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51C17" w14:textId="5CA3F037" w:rsidR="002B1D42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>
              <w:rPr>
                <w:rFonts w:ascii="Arial" w:hAnsi="Arial" w:cs="Arial"/>
                <w:szCs w:val="20"/>
              </w:rPr>
              <w:t>1003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335402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2A864C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6F0CF1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052CB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84F609" w14:textId="690FEA7C" w:rsidR="002B1D42" w:rsidRDefault="00F1710A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 w:rsidRPr="002B1D42">
              <w:rPr>
                <w:rFonts w:ascii="Arial" w:hAnsi="Arial" w:cs="Arial"/>
                <w:szCs w:val="20"/>
              </w:rPr>
              <w:t>-3010</w:t>
            </w:r>
          </w:p>
        </w:tc>
      </w:tr>
      <w:tr w:rsidR="002B1D42" w14:paraId="5B860E3D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EE8951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16CB8D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8BEC57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F692DC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CBFD1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0769C0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0C6C4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0F4CA232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DD2D7A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669B5" w14:textId="74D5131F" w:rsidR="002B1D42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>
              <w:rPr>
                <w:rFonts w:ascii="Arial" w:hAnsi="Arial" w:cs="Arial"/>
                <w:szCs w:val="20"/>
              </w:rPr>
              <w:t>1003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B1E3B3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79248B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7BBA8B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B03C5E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89BC5" w14:textId="477AD5D7" w:rsidR="002B1D42" w:rsidRDefault="00F1710A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 w:rsidRPr="002B1D42">
              <w:rPr>
                <w:rFonts w:ascii="Arial" w:hAnsi="Arial" w:cs="Arial"/>
                <w:szCs w:val="20"/>
              </w:rPr>
              <w:t>-3076</w:t>
            </w:r>
          </w:p>
        </w:tc>
      </w:tr>
      <w:tr w:rsidR="002B1D42" w14:paraId="79271EEE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F71289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8ED85A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0ED295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B16876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01318A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D6373B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1184F9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16336019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DA8A24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F286AF" w14:textId="65949667" w:rsidR="002B1D42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>
              <w:rPr>
                <w:rFonts w:ascii="Arial" w:hAnsi="Arial" w:cs="Arial"/>
                <w:szCs w:val="20"/>
              </w:rPr>
              <w:t>1003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25A7EF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87D26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D6086C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0E0D7A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27A6B6" w14:textId="07AEC8BA" w:rsidR="002B1D42" w:rsidRDefault="00F1710A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 w:rsidRPr="002B1D42">
              <w:rPr>
                <w:rFonts w:ascii="Arial" w:hAnsi="Arial" w:cs="Arial"/>
                <w:szCs w:val="20"/>
              </w:rPr>
              <w:t>-4004</w:t>
            </w:r>
          </w:p>
        </w:tc>
      </w:tr>
      <w:tr w:rsidR="002B1D42" w14:paraId="133492E9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FA599A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4C3D77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DED3E0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730374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85321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79F89A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42D6BC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6E78E543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F4B95A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77A130" w14:textId="492AA567" w:rsidR="002B1D42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>
              <w:rPr>
                <w:rFonts w:ascii="Arial" w:hAnsi="Arial" w:cs="Arial"/>
                <w:szCs w:val="20"/>
              </w:rPr>
              <w:t>1003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6F9311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69CAD7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9787E0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447A2F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1046CC" w14:textId="2E7D3ECD" w:rsidR="002B1D42" w:rsidRDefault="00F1710A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 w:rsidRPr="002B1D42">
              <w:rPr>
                <w:rFonts w:ascii="Arial" w:hAnsi="Arial" w:cs="Arial"/>
                <w:szCs w:val="20"/>
              </w:rPr>
              <w:t>-4049</w:t>
            </w:r>
          </w:p>
        </w:tc>
      </w:tr>
      <w:tr w:rsidR="002B1D42" w14:paraId="6C4F09BE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001D6C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75893C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E83D5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B475B2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13F60B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D2EFAC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414DB6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4A729592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35BAEE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510E82" w14:textId="2633DA99" w:rsidR="002B1D42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>
              <w:rPr>
                <w:rFonts w:ascii="Arial" w:hAnsi="Arial" w:cs="Arial"/>
                <w:szCs w:val="20"/>
              </w:rPr>
              <w:t>1003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A66719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CDE3B4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A53E03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490030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98F819" w14:textId="2DED93DB" w:rsidR="002B1D42" w:rsidRDefault="00F1710A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 w:rsidRPr="002B1D42">
              <w:rPr>
                <w:rFonts w:ascii="Arial" w:hAnsi="Arial" w:cs="Arial"/>
                <w:szCs w:val="20"/>
              </w:rPr>
              <w:t>-5005</w:t>
            </w:r>
          </w:p>
        </w:tc>
      </w:tr>
      <w:tr w:rsidR="002B1D42" w14:paraId="5F0B84A3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E0EE9D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EB814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58B634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52A1B0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11AAA3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CC16EB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97F7D6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</w:tr>
      <w:tr w:rsidR="002B1D42" w14:paraId="61569DB7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EC4E62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87F865" w14:textId="60F16995" w:rsidR="002B1D42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>
              <w:rPr>
                <w:rFonts w:ascii="Arial" w:hAnsi="Arial" w:cs="Arial"/>
                <w:szCs w:val="20"/>
              </w:rPr>
              <w:t>1003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50F8A8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602730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CC3454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0056D3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0FD477" w14:textId="622FFDCD" w:rsidR="002B1D42" w:rsidRDefault="00F1710A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 w:rsidRPr="002B1D42">
              <w:rPr>
                <w:rFonts w:ascii="Arial" w:hAnsi="Arial" w:cs="Arial"/>
                <w:szCs w:val="20"/>
              </w:rPr>
              <w:t>-5122</w:t>
            </w:r>
          </w:p>
        </w:tc>
      </w:tr>
      <w:tr w:rsidR="002B1D42" w14:paraId="231F95BC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ED5011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258D2A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A5812A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58FA4E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75834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4FA2DF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2838FF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639A43F6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C013F5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CA5C7F" w14:textId="3EA16919" w:rsidR="002B1D42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>
              <w:rPr>
                <w:rFonts w:ascii="Arial" w:hAnsi="Arial" w:cs="Arial"/>
                <w:szCs w:val="20"/>
              </w:rPr>
              <w:t>1003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4B3A59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0A2360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FBF8CF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84FC5C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D2231F" w14:textId="1691A6B1" w:rsidR="002B1D42" w:rsidRDefault="00F1710A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 w:rsidRPr="002B1D42">
              <w:rPr>
                <w:rFonts w:ascii="Arial" w:hAnsi="Arial" w:cs="Arial"/>
                <w:szCs w:val="20"/>
              </w:rPr>
              <w:t>-6002</w:t>
            </w:r>
          </w:p>
        </w:tc>
      </w:tr>
      <w:tr w:rsidR="002B1D42" w14:paraId="49C5F2F2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2E1D31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22BF0F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088F9E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7A9344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705CB7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1971E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F5469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0AFC7EA9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60D99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4495B3" w14:textId="66593CFD" w:rsidR="002B1D42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>
              <w:rPr>
                <w:rFonts w:ascii="Arial" w:hAnsi="Arial" w:cs="Arial"/>
                <w:szCs w:val="20"/>
              </w:rPr>
              <w:t>1003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2FDC2E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1E969F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85174B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DB87AB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F0626A" w14:textId="073EC68C" w:rsidR="002B1D42" w:rsidRDefault="00F1710A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 w:rsidRPr="002B1D42">
              <w:rPr>
                <w:rFonts w:ascii="Arial" w:hAnsi="Arial" w:cs="Arial"/>
                <w:szCs w:val="20"/>
              </w:rPr>
              <w:t>-6099</w:t>
            </w:r>
          </w:p>
        </w:tc>
      </w:tr>
      <w:tr w:rsidR="002B1D42" w14:paraId="09D3C6A1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93E081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1876CD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926A51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058914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68B46F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EDCF0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CEE27E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730EE060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77D393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FC7403" w14:textId="3748706F" w:rsidR="002B1D42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>
              <w:rPr>
                <w:rFonts w:ascii="Arial" w:hAnsi="Arial" w:cs="Arial"/>
                <w:szCs w:val="20"/>
              </w:rPr>
              <w:t>1003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FB671D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F9D12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29BE11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6D55D6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2CD68" w14:textId="470EE0F3" w:rsidR="002B1D42" w:rsidRDefault="00F1710A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 w:rsidRPr="002B1D42">
              <w:rPr>
                <w:rFonts w:ascii="Arial" w:hAnsi="Arial" w:cs="Arial"/>
                <w:szCs w:val="20"/>
              </w:rPr>
              <w:t>-7002</w:t>
            </w:r>
          </w:p>
        </w:tc>
      </w:tr>
      <w:tr w:rsidR="002B1D42" w14:paraId="1954B5C0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C2BBA9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A614BD" w14:textId="30177BDA" w:rsidR="002B1D42" w:rsidRDefault="00F1710A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>
              <w:rPr>
                <w:rFonts w:ascii="Arial" w:hAnsi="Arial" w:cs="Arial"/>
                <w:szCs w:val="20"/>
              </w:rPr>
              <w:t>1003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768866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5BA712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51450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891270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951BB4" w14:textId="2794CB92" w:rsidR="002B1D42" w:rsidRDefault="00F1710A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</w:p>
        </w:tc>
      </w:tr>
      <w:tr w:rsidR="002B1D42" w14:paraId="35A99367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CD5160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B7CCC8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37E6A1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977D63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22311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F836CA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AC7A4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3FE4951E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8B26E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321049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A790B2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6BDC6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8B4F36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6AB53D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B7D147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12DCD586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397159" w14:textId="15B17BB1" w:rsidR="002B1D42" w:rsidRDefault="00F1710A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 w:rsidRPr="002B1D42">
              <w:rPr>
                <w:rFonts w:ascii="Arial" w:hAnsi="Arial" w:cs="Arial"/>
                <w:szCs w:val="20"/>
              </w:rPr>
              <w:t>-1075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BE27D2" w14:textId="20EEE19F" w:rsidR="002B1D42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 w:rsidRPr="002B1D42">
              <w:rPr>
                <w:rFonts w:ascii="Arial" w:hAnsi="Arial" w:cs="Arial"/>
                <w:szCs w:val="20"/>
              </w:rPr>
              <w:t>-1075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0A5784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CC2D95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D83AC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B12F75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766A68" w14:textId="7C554FB4" w:rsidR="002B1D42" w:rsidRDefault="00F1710A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>
              <w:rPr>
                <w:rFonts w:ascii="Arial" w:hAnsi="Arial" w:cs="Arial"/>
                <w:szCs w:val="20"/>
              </w:rPr>
              <w:t>1003</w:t>
            </w:r>
          </w:p>
        </w:tc>
      </w:tr>
      <w:tr w:rsidR="002B1D42" w14:paraId="480F434F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F842EE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C88B8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85AFAC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B10F23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E674A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ED56D9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29C248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417B7FDA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9610E8" w14:textId="749681D3" w:rsidR="002B1D42" w:rsidRDefault="00F1710A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 w:rsidRPr="002B1D42">
              <w:rPr>
                <w:rFonts w:ascii="Arial" w:hAnsi="Arial" w:cs="Arial"/>
                <w:szCs w:val="20"/>
              </w:rPr>
              <w:t>-2003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135AA3" w14:textId="7C120269" w:rsidR="002B1D42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 w:rsidRPr="002B1D42">
              <w:rPr>
                <w:rFonts w:ascii="Arial" w:hAnsi="Arial" w:cs="Arial"/>
                <w:szCs w:val="20"/>
              </w:rPr>
              <w:t>-2003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890E8F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005ACB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7E53B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1C6DA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06586F" w14:textId="6CD09D7D" w:rsidR="002B1D42" w:rsidRDefault="00F1710A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>
              <w:rPr>
                <w:rFonts w:ascii="Arial" w:hAnsi="Arial" w:cs="Arial"/>
                <w:szCs w:val="20"/>
              </w:rPr>
              <w:t>1003</w:t>
            </w:r>
          </w:p>
        </w:tc>
      </w:tr>
      <w:tr w:rsidR="002B1D42" w14:paraId="17E84B4D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E4ACC1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C44ACC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76300D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1E488D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D21D4A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BA9872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770ADB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78D3A880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9D9759" w14:textId="3D44E4DB" w:rsidR="002B1D42" w:rsidRDefault="00F1710A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 w:rsidRPr="002B1D42">
              <w:rPr>
                <w:rFonts w:ascii="Arial" w:hAnsi="Arial" w:cs="Arial"/>
                <w:szCs w:val="20"/>
              </w:rPr>
              <w:t>-2107b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40B05" w14:textId="54B9E6A6" w:rsidR="002B1D42" w:rsidRDefault="00F1710A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 w:rsidRPr="002B1D42">
              <w:rPr>
                <w:rFonts w:ascii="Arial" w:hAnsi="Arial" w:cs="Arial"/>
                <w:szCs w:val="20"/>
              </w:rPr>
              <w:t>-2107b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E7A8EB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24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47FAA3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67330E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1E7E58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E1E323" w14:textId="61455E75" w:rsidR="002B1D42" w:rsidRDefault="00F1710A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N100</w:t>
            </w:r>
          </w:p>
        </w:tc>
      </w:tr>
      <w:tr w:rsidR="002B1D42" w14:paraId="692E345B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F44131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75D708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C72CD7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101343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FE567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D08832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05AF99" w14:textId="7273CA99" w:rsidR="002B1D42" w:rsidRDefault="00F1710A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>
              <w:rPr>
                <w:rFonts w:ascii="Arial" w:hAnsi="Arial" w:cs="Arial"/>
                <w:szCs w:val="20"/>
              </w:rPr>
              <w:t>1003</w:t>
            </w:r>
          </w:p>
        </w:tc>
      </w:tr>
      <w:tr w:rsidR="002B1D42" w14:paraId="5BB3A0EB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9B749B" w14:textId="77777777" w:rsidR="002B1D42" w:rsidRP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D52736" w14:textId="77777777" w:rsidR="002B1D42" w:rsidRP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4E38B5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E2356C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283683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C04E53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9C767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2BA1AF87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3143CC" w14:textId="5B43A5D6" w:rsidR="002B1D42" w:rsidRDefault="00F1710A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 w:rsidRPr="002B1D42">
              <w:rPr>
                <w:rFonts w:ascii="Arial" w:hAnsi="Arial" w:cs="Arial"/>
                <w:szCs w:val="20"/>
              </w:rPr>
              <w:t>-</w:t>
            </w:r>
            <w:bookmarkStart w:id="1" w:name="_GoBack"/>
            <w:r w:rsidR="002B1D42" w:rsidRPr="002B1D42">
              <w:rPr>
                <w:rFonts w:ascii="Arial" w:hAnsi="Arial" w:cs="Arial"/>
                <w:szCs w:val="20"/>
              </w:rPr>
              <w:t>3010</w:t>
            </w:r>
            <w:bookmarkEnd w:id="1"/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29638" w14:textId="58A0392C" w:rsidR="002B1D42" w:rsidRDefault="00F1710A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 w:rsidRPr="002B1D42">
              <w:rPr>
                <w:rFonts w:ascii="Arial" w:hAnsi="Arial" w:cs="Arial"/>
                <w:szCs w:val="20"/>
              </w:rPr>
              <w:t>-3010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49A328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0513F0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DAD94B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CEFCDE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C7BCC6" w14:textId="3B8816F4" w:rsidR="002B1D42" w:rsidRDefault="00F1710A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>
              <w:rPr>
                <w:rFonts w:ascii="Arial" w:hAnsi="Arial" w:cs="Arial"/>
                <w:szCs w:val="20"/>
              </w:rPr>
              <w:t>1003</w:t>
            </w:r>
          </w:p>
        </w:tc>
      </w:tr>
      <w:tr w:rsidR="002B1D42" w14:paraId="3274AFB6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79F56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08A985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5C0FC8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D65BE7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906423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5E8DE6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767BB5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26FA52D0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5B49B" w14:textId="711FB147" w:rsidR="002B1D42" w:rsidRDefault="00F1710A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 w:rsidRPr="002B1D42">
              <w:rPr>
                <w:rFonts w:ascii="Arial" w:hAnsi="Arial" w:cs="Arial"/>
                <w:szCs w:val="20"/>
              </w:rPr>
              <w:t>-3076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6E6FD5" w14:textId="381A9FF5" w:rsidR="002B1D42" w:rsidRDefault="00F1710A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 w:rsidRPr="002B1D42">
              <w:rPr>
                <w:rFonts w:ascii="Arial" w:hAnsi="Arial" w:cs="Arial"/>
                <w:szCs w:val="20"/>
              </w:rPr>
              <w:t>-3076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C509D5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1706D8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6E7DD6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DE4DC3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5A1591" w14:textId="2D14B46D" w:rsidR="002B1D42" w:rsidRDefault="00F1710A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>
              <w:rPr>
                <w:rFonts w:ascii="Arial" w:hAnsi="Arial" w:cs="Arial"/>
                <w:szCs w:val="20"/>
              </w:rPr>
              <w:t>1003</w:t>
            </w:r>
          </w:p>
        </w:tc>
      </w:tr>
      <w:tr w:rsidR="002B1D42" w14:paraId="0240A70E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47C835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D88082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C6BA64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E96CE4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032326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6824BF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569937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20B2A937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556FEC" w14:textId="425012F3" w:rsidR="002B1D42" w:rsidRDefault="002B1D42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  <w:r w:rsidR="00F1710A">
              <w:rPr>
                <w:rFonts w:ascii="Arial" w:hAnsi="Arial" w:cs="Arial"/>
                <w:szCs w:val="20"/>
              </w:rPr>
              <w:t>CTI</w:t>
            </w:r>
            <w:r w:rsidRPr="002B1D42">
              <w:rPr>
                <w:rFonts w:ascii="Arial" w:hAnsi="Arial" w:cs="Arial"/>
                <w:szCs w:val="20"/>
              </w:rPr>
              <w:t>-4004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B36E2E" w14:textId="65E70136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  <w:r w:rsidR="00F1710A">
              <w:rPr>
                <w:rFonts w:ascii="Arial" w:hAnsi="Arial" w:cs="Arial"/>
                <w:szCs w:val="20"/>
              </w:rPr>
              <w:t>CTI</w:t>
            </w:r>
            <w:r w:rsidRPr="002B1D42">
              <w:rPr>
                <w:rFonts w:ascii="Arial" w:hAnsi="Arial" w:cs="Arial"/>
                <w:szCs w:val="20"/>
              </w:rPr>
              <w:t>-4004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96A315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FB3904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C726DF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2AF961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ADB2D7" w14:textId="5B49286A" w:rsidR="002B1D42" w:rsidRDefault="00F1710A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>
              <w:rPr>
                <w:rFonts w:ascii="Arial" w:hAnsi="Arial" w:cs="Arial"/>
                <w:szCs w:val="20"/>
              </w:rPr>
              <w:t>1003 </w:t>
            </w:r>
          </w:p>
        </w:tc>
      </w:tr>
      <w:tr w:rsidR="002B1D42" w14:paraId="1D91759F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1264EC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B65F37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6FA4A3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0BD67B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3021A5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7A589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E65682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23FAD392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A17AC" w14:textId="4289F80D" w:rsidR="002B1D42" w:rsidRDefault="00F1710A" w:rsidP="002B1D42">
            <w:pPr>
              <w:pStyle w:val="Numbered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CTI</w:t>
            </w:r>
            <w:r w:rsidR="002B1D42" w:rsidRPr="002B1D42">
              <w:rPr>
                <w:rFonts w:asciiTheme="minorHAnsi" w:hAnsiTheme="minorHAnsi"/>
              </w:rPr>
              <w:t>-4049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4B0331" w14:textId="44EE31B5" w:rsidR="002B1D42" w:rsidRDefault="00F1710A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 w:rsidRPr="002B1D42">
              <w:rPr>
                <w:rFonts w:ascii="Arial" w:hAnsi="Arial" w:cs="Arial"/>
                <w:szCs w:val="20"/>
              </w:rPr>
              <w:t>-4049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C6433F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0E9690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B2E183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23834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B30605" w14:textId="70773F63" w:rsidR="002B1D42" w:rsidRDefault="00F1710A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>
              <w:rPr>
                <w:rFonts w:ascii="Arial" w:hAnsi="Arial" w:cs="Arial"/>
                <w:szCs w:val="20"/>
              </w:rPr>
              <w:t>1003</w:t>
            </w:r>
          </w:p>
        </w:tc>
      </w:tr>
      <w:tr w:rsidR="002B1D42" w14:paraId="143FF696" w14:textId="77777777" w:rsidTr="007E35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935523" w14:textId="77777777" w:rsidR="002B1D42" w:rsidRDefault="002B1D42" w:rsidP="002B1D4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361C64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EC321E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BAA9A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DC999B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FDA9F8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6E870D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1A6E2337" w14:textId="77777777" w:rsidTr="007E3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E38B84" w14:textId="6CB313F1" w:rsidR="002B1D42" w:rsidRDefault="00F1710A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 w:rsidRPr="002B1D42">
              <w:rPr>
                <w:rFonts w:ascii="Arial" w:hAnsi="Arial" w:cs="Arial"/>
                <w:szCs w:val="20"/>
              </w:rPr>
              <w:t>-5005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6C3B8A" w14:textId="7DD9B559" w:rsidR="002B1D42" w:rsidRDefault="00F1710A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 w:rsidRPr="002B1D42">
              <w:rPr>
                <w:rFonts w:ascii="Arial" w:hAnsi="Arial" w:cs="Arial"/>
                <w:szCs w:val="20"/>
              </w:rPr>
              <w:t>-5005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350F40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96D63A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A54FF4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F9182A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20B289" w14:textId="6F51F3C2" w:rsidR="002B1D42" w:rsidRDefault="00F1710A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>
              <w:rPr>
                <w:rFonts w:ascii="Arial" w:hAnsi="Arial" w:cs="Arial"/>
                <w:szCs w:val="20"/>
              </w:rPr>
              <w:t>1003</w:t>
            </w:r>
          </w:p>
        </w:tc>
      </w:tr>
      <w:tr w:rsidR="002B1D42" w14:paraId="64B5CDB2" w14:textId="77777777" w:rsidTr="007E35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49A8C2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DBE1A9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CD94D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D92EB3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E146B1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1E0F3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FF8C4B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79254824" w14:textId="77777777" w:rsidTr="007E3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A10533" w14:textId="687C0C57" w:rsidR="002B1D42" w:rsidRDefault="00F1710A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 w:rsidRPr="002B1D42">
              <w:rPr>
                <w:rFonts w:ascii="Arial" w:hAnsi="Arial" w:cs="Arial"/>
                <w:szCs w:val="20"/>
              </w:rPr>
              <w:t>-5122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13FB6" w14:textId="5E44E0E7" w:rsidR="002B1D42" w:rsidRDefault="00F1710A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 w:rsidRPr="002B1D42">
              <w:rPr>
                <w:rFonts w:ascii="Arial" w:hAnsi="Arial" w:cs="Arial"/>
                <w:szCs w:val="20"/>
              </w:rPr>
              <w:t>-5122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05D5D9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E9D088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1BE0E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151852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52D796" w14:textId="069CA719" w:rsidR="002B1D42" w:rsidRDefault="00F1710A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>
              <w:rPr>
                <w:rFonts w:ascii="Arial" w:hAnsi="Arial" w:cs="Arial"/>
                <w:szCs w:val="20"/>
              </w:rPr>
              <w:t>1003</w:t>
            </w:r>
          </w:p>
        </w:tc>
      </w:tr>
      <w:tr w:rsidR="002B1D42" w14:paraId="6CAA18F9" w14:textId="77777777" w:rsidTr="007E35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4D8531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B62E0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CD615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7DD201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EE12E7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581E02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3F064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0BB5A6EE" w14:textId="77777777" w:rsidTr="007E3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CF0FB" w14:textId="525D481A" w:rsidR="002B1D42" w:rsidRDefault="00F1710A" w:rsidP="002B1D4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 w:rsidRPr="002B1D42">
              <w:rPr>
                <w:rFonts w:ascii="Arial" w:hAnsi="Arial" w:cs="Arial"/>
                <w:szCs w:val="20"/>
              </w:rPr>
              <w:t>-6002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5B602" w14:textId="3122C835" w:rsidR="002B1D42" w:rsidRDefault="00F1710A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 w:rsidRPr="002B1D42">
              <w:rPr>
                <w:rFonts w:ascii="Arial" w:hAnsi="Arial" w:cs="Arial"/>
                <w:szCs w:val="20"/>
              </w:rPr>
              <w:t>-6002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2448FC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10D8B8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56D758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903645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7EACBC" w14:textId="7D7E6204" w:rsidR="002B1D42" w:rsidRDefault="00F1710A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>
              <w:rPr>
                <w:rFonts w:ascii="Arial" w:hAnsi="Arial" w:cs="Arial"/>
                <w:szCs w:val="20"/>
              </w:rPr>
              <w:t>1003</w:t>
            </w:r>
          </w:p>
        </w:tc>
      </w:tr>
      <w:tr w:rsidR="002B1D42" w14:paraId="3C763D17" w14:textId="77777777" w:rsidTr="007E35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D1AB09" w14:textId="77777777" w:rsidR="002B1D42" w:rsidRDefault="002B1D42" w:rsidP="002B1D42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9B6969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27C59F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D554DC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252535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13F50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B6D0D4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5B0C3EAA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80BC" w14:textId="64CF6EE7" w:rsidR="002B1D42" w:rsidRDefault="00F1710A" w:rsidP="002B1D42">
            <w:pPr>
              <w:pStyle w:val="Numbered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CTI</w:t>
            </w:r>
            <w:r w:rsidR="002B1D42" w:rsidRPr="002B1D42">
              <w:rPr>
                <w:rFonts w:asciiTheme="minorHAnsi" w:hAnsiTheme="minorHAnsi"/>
              </w:rPr>
              <w:t>-6099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E17CEC" w14:textId="660E2729" w:rsidR="002B1D42" w:rsidRDefault="00F1710A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 w:rsidRPr="002B1D42">
              <w:rPr>
                <w:rFonts w:ascii="Arial" w:hAnsi="Arial" w:cs="Arial"/>
                <w:szCs w:val="20"/>
              </w:rPr>
              <w:t>-6099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22E4C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6D4CD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EA958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036BE3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EB1E9" w14:textId="73D832DB" w:rsidR="002B1D42" w:rsidRDefault="00F1710A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>
              <w:rPr>
                <w:rFonts w:ascii="Arial" w:hAnsi="Arial" w:cs="Arial"/>
                <w:szCs w:val="20"/>
              </w:rPr>
              <w:t>1003</w:t>
            </w:r>
          </w:p>
        </w:tc>
      </w:tr>
      <w:tr w:rsidR="002B1D42" w14:paraId="09942EBF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CE5E2" w14:textId="77777777" w:rsidR="002B1D42" w:rsidRDefault="002B1D42" w:rsidP="002B1D42">
            <w:pPr>
              <w:pStyle w:val="Numbered"/>
              <w:numPr>
                <w:ilvl w:val="0"/>
                <w:numId w:val="0"/>
              </w:numPr>
              <w:jc w:val="center"/>
              <w:rPr>
                <w:rFonts w:asciiTheme="minorHAnsi" w:hAnsiTheme="minorHAnsi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9BFF0B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943138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3124AA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582FC6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2DAA9B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6BBEB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0A6BE6D7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1F8FB" w14:textId="27A677C7" w:rsidR="002B1D42" w:rsidRDefault="00F1710A" w:rsidP="002B1D42">
            <w:pPr>
              <w:pStyle w:val="Numbered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CTI</w:t>
            </w:r>
            <w:r w:rsidR="002B1D42" w:rsidRPr="002B1D42">
              <w:rPr>
                <w:rFonts w:asciiTheme="minorHAnsi" w:hAnsiTheme="minorHAnsi"/>
              </w:rPr>
              <w:t>-7002</w:t>
            </w:r>
            <w:r w:rsidR="002B1D42">
              <w:rPr>
                <w:rFonts w:asciiTheme="minorHAnsi" w:hAnsiTheme="minorHAnsi"/>
              </w:rPr>
              <w:t>(penthouse)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49735F" w14:textId="1DBD4B24" w:rsidR="002B1D42" w:rsidRDefault="00F1710A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 w:rsidRPr="002B1D42">
              <w:rPr>
                <w:rFonts w:ascii="Arial" w:hAnsi="Arial" w:cs="Arial"/>
                <w:szCs w:val="20"/>
              </w:rPr>
              <w:t>-7002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DBFA92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28A4EE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4C1BE5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D70D71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2B5516" w14:textId="3151BC98" w:rsidR="002B1D42" w:rsidRDefault="00F1710A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CTI</w:t>
            </w:r>
            <w:r w:rsidR="002B1D42">
              <w:rPr>
                <w:rFonts w:ascii="Arial" w:hAnsi="Arial" w:cs="Arial"/>
                <w:szCs w:val="20"/>
              </w:rPr>
              <w:t>1003</w:t>
            </w:r>
          </w:p>
        </w:tc>
      </w:tr>
      <w:tr w:rsidR="002B1D42" w14:paraId="29D87CC9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38245" w14:textId="77777777" w:rsidR="002B1D42" w:rsidRDefault="002B1D42" w:rsidP="002B1D42">
            <w:pPr>
              <w:pStyle w:val="Numbered"/>
              <w:numPr>
                <w:ilvl w:val="0"/>
                <w:numId w:val="0"/>
              </w:numPr>
              <w:jc w:val="center"/>
              <w:rPr>
                <w:rFonts w:asciiTheme="minorHAnsi" w:hAnsiTheme="minorHAnsi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298BCD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E4FF2F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1E5B08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971B25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F94117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309B6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4380BF67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F38C" w14:textId="77777777" w:rsidR="002B1D42" w:rsidRDefault="002B1D42" w:rsidP="002B1D42">
            <w:pPr>
              <w:pStyle w:val="Numbered"/>
              <w:numPr>
                <w:ilvl w:val="0"/>
                <w:numId w:val="0"/>
              </w:numPr>
              <w:jc w:val="center"/>
              <w:rPr>
                <w:rFonts w:asciiTheme="minorHAnsi" w:hAnsiTheme="minorHAnsi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873B79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013CF2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8BB4EE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A8DDF6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5800FF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AF189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0F12EFE8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BB9D2" w14:textId="77777777" w:rsidR="002B1D42" w:rsidRDefault="002B1D42" w:rsidP="002B1D42">
            <w:pPr>
              <w:pStyle w:val="Numbered"/>
              <w:numPr>
                <w:ilvl w:val="0"/>
                <w:numId w:val="0"/>
              </w:numPr>
              <w:jc w:val="center"/>
              <w:rPr>
                <w:rFonts w:asciiTheme="minorHAnsi" w:hAnsiTheme="minorHAnsi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547A3E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E264E8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45DD98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52C45F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44342B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9256A6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324A4DEF" w14:textId="77777777" w:rsidTr="00417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8A4356" w14:textId="77777777" w:rsidR="002B1D42" w:rsidRDefault="002B1D42" w:rsidP="0041786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D118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4632F4" w14:textId="77777777" w:rsidR="002B1D42" w:rsidRDefault="002B1D42" w:rsidP="00417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D118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1D8605" w14:textId="77777777" w:rsidR="002B1D42" w:rsidRDefault="002B1D42" w:rsidP="004178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AB3D51" w14:textId="77777777" w:rsidR="002B1D42" w:rsidRDefault="002B1D42" w:rsidP="00417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C1B8D" w14:textId="77777777" w:rsidR="002B1D42" w:rsidRDefault="002B1D42" w:rsidP="004178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~80M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99C2DF" w14:textId="77777777" w:rsidR="002B1D42" w:rsidRDefault="002B1D42" w:rsidP="004178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D5A5E7" w14:textId="7F995B3D" w:rsidR="002B1D42" w:rsidRDefault="00F1710A" w:rsidP="004178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</w:p>
        </w:tc>
      </w:tr>
      <w:tr w:rsidR="002B1D42" w14:paraId="3C04A98C" w14:textId="77777777" w:rsidTr="004178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9C9A72" w14:textId="77777777" w:rsidR="002B1D42" w:rsidRDefault="002B1D42" w:rsidP="0041786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DF255" w14:textId="77777777" w:rsidR="002B1D42" w:rsidRDefault="002B1D42" w:rsidP="004178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D118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A6AECC" w14:textId="77777777" w:rsidR="002B1D42" w:rsidRDefault="002B1D42" w:rsidP="0041786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8CB522" w14:textId="77777777" w:rsidR="002B1D42" w:rsidRDefault="002B1D42" w:rsidP="004178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0D97D7" w14:textId="77777777" w:rsidR="002B1D42" w:rsidRDefault="002B1D42" w:rsidP="0041786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351M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86FFAD" w14:textId="77777777" w:rsidR="002B1D42" w:rsidRDefault="002B1D42" w:rsidP="0041786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0B7140" w14:textId="310D9850" w:rsidR="002B1D42" w:rsidRDefault="00F1710A" w:rsidP="0041786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N100</w:t>
            </w:r>
          </w:p>
        </w:tc>
      </w:tr>
      <w:tr w:rsidR="002B1D42" w14:paraId="020F3273" w14:textId="77777777" w:rsidTr="00417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E93F19" w14:textId="77777777" w:rsidR="002B1D42" w:rsidRDefault="002B1D42" w:rsidP="0041786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265064" w14:textId="77777777" w:rsidR="002B1D42" w:rsidRDefault="002B1D42" w:rsidP="00417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D118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6C98B" w14:textId="77777777" w:rsidR="002B1D42" w:rsidRDefault="002B1D42" w:rsidP="004178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CEC2B1" w14:textId="77777777" w:rsidR="002B1D42" w:rsidRDefault="002B1D42" w:rsidP="00417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00167" w14:textId="77777777" w:rsidR="002B1D42" w:rsidRDefault="002B1D42" w:rsidP="004178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354M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2A50F" w14:textId="77777777" w:rsidR="002B1D42" w:rsidRDefault="002B1D42" w:rsidP="004178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305B7" w14:textId="77777777" w:rsidR="002B1D42" w:rsidRDefault="002B1D42" w:rsidP="004178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GH Bell Room</w:t>
            </w:r>
          </w:p>
        </w:tc>
      </w:tr>
      <w:tr w:rsidR="002B1D42" w14:paraId="0FC67B03" w14:textId="77777777" w:rsidTr="004178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F07B9" w14:textId="77777777" w:rsidR="002B1D42" w:rsidRDefault="002B1D42" w:rsidP="0041786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A8028E" w14:textId="77777777" w:rsidR="002B1D42" w:rsidRDefault="002B1D42" w:rsidP="004178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D118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76AA7F" w14:textId="77777777" w:rsidR="002B1D42" w:rsidRDefault="002B1D42" w:rsidP="0041786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77AAB9" w14:textId="77777777" w:rsidR="002B1D42" w:rsidRDefault="002B1D42" w:rsidP="004178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DD33DB" w14:textId="77777777" w:rsidR="002B1D42" w:rsidRDefault="002B1D42" w:rsidP="0041786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B1852" w14:textId="77777777" w:rsidR="002B1D42" w:rsidRDefault="002B1D42" w:rsidP="004178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80F1BC" w14:textId="77777777" w:rsidR="002B1D42" w:rsidRDefault="002B1D42" w:rsidP="0041786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unknown</w:t>
            </w:r>
          </w:p>
        </w:tc>
      </w:tr>
      <w:tr w:rsidR="002B1D42" w14:paraId="2564CA8A" w14:textId="77777777" w:rsidTr="00417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69E107" w14:textId="77777777" w:rsidR="002B1D42" w:rsidRDefault="002B1D42" w:rsidP="0041786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EAB990" w14:textId="77777777" w:rsidR="002B1D42" w:rsidRDefault="002B1D42" w:rsidP="00417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D118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DD91FF" w14:textId="77777777" w:rsidR="002B1D42" w:rsidRDefault="002B1D42" w:rsidP="004178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369E74" w14:textId="77777777" w:rsidR="002B1D42" w:rsidRDefault="002B1D42" w:rsidP="00417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9B889" w14:textId="77777777" w:rsidR="002B1D42" w:rsidRDefault="002B1D42" w:rsidP="004178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80M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D924EE" w14:textId="77777777" w:rsidR="002B1D42" w:rsidRDefault="002B1D42" w:rsidP="004178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6A8B0A" w14:textId="06BAE828" w:rsidR="002B1D42" w:rsidRDefault="00F1710A" w:rsidP="004178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E300</w:t>
            </w:r>
          </w:p>
        </w:tc>
      </w:tr>
      <w:tr w:rsidR="002B1D42" w14:paraId="3EAF0A20" w14:textId="77777777" w:rsidTr="004178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BAC3AF" w14:textId="77777777" w:rsidR="002B1D42" w:rsidRDefault="002B1D42" w:rsidP="0041786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F1E936" w14:textId="77777777" w:rsidR="002B1D42" w:rsidRDefault="002B1D42" w:rsidP="004178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D118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8CB841" w14:textId="77777777" w:rsidR="002B1D42" w:rsidRDefault="002B1D42" w:rsidP="0041786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853DDA" w14:textId="77777777" w:rsidR="002B1D42" w:rsidRDefault="002B1D42" w:rsidP="004178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A29C6D" w14:textId="77777777" w:rsidR="002B1D42" w:rsidRDefault="002B1D42" w:rsidP="0041786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70+KM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57DF55" w14:textId="77777777" w:rsidR="002B1D42" w:rsidRDefault="002B1D42" w:rsidP="0041786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1FA2A3" w14:textId="77777777" w:rsidR="002B1D42" w:rsidRDefault="002B1D42" w:rsidP="0041786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GTA</w:t>
            </w:r>
          </w:p>
        </w:tc>
      </w:tr>
      <w:tr w:rsidR="002B1D42" w14:paraId="3C2A3EB4" w14:textId="77777777" w:rsidTr="00417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244F55" w14:textId="77777777" w:rsidR="002B1D42" w:rsidRDefault="002B1D42" w:rsidP="0041786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044452" w14:textId="77777777" w:rsidR="002B1D42" w:rsidRDefault="002B1D42" w:rsidP="00417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D118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BDF2D3" w14:textId="77777777" w:rsidR="002B1D42" w:rsidRDefault="002B1D42" w:rsidP="004178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197E5D" w14:textId="77777777" w:rsidR="002B1D42" w:rsidRDefault="002B1D42" w:rsidP="00417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119D55" w14:textId="77777777" w:rsidR="002B1D42" w:rsidRDefault="002B1D42" w:rsidP="004178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~700M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CDC722" w14:textId="77777777" w:rsidR="002B1D42" w:rsidRDefault="002B1D42" w:rsidP="004178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5D2391" w14:textId="77777777" w:rsidR="002B1D42" w:rsidRDefault="002B1D42" w:rsidP="004178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SB Res</w:t>
            </w:r>
          </w:p>
        </w:tc>
      </w:tr>
      <w:tr w:rsidR="002B1D42" w14:paraId="6B322302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44EBE" w14:textId="77777777" w:rsidR="002B1D42" w:rsidRDefault="002B1D42" w:rsidP="002B1D42">
            <w:pPr>
              <w:pStyle w:val="Numbered"/>
              <w:numPr>
                <w:ilvl w:val="0"/>
                <w:numId w:val="0"/>
              </w:numPr>
              <w:jc w:val="center"/>
              <w:rPr>
                <w:rFonts w:asciiTheme="minorHAnsi" w:hAnsiTheme="minorHAnsi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D9037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D24281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4E355D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621D35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74DBA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3D9963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666F4FFA" w14:textId="77777777" w:rsidTr="007E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5FED5" w14:textId="77777777" w:rsidR="002B1D42" w:rsidRDefault="002B1D42" w:rsidP="002B1D42">
            <w:pPr>
              <w:pStyle w:val="Numbered"/>
              <w:numPr>
                <w:ilvl w:val="0"/>
                <w:numId w:val="0"/>
              </w:numPr>
              <w:jc w:val="center"/>
              <w:rPr>
                <w:rFonts w:asciiTheme="minorHAnsi" w:hAnsiTheme="minorHAnsi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BE1C01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45181F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BB3B38" w14:textId="77777777" w:rsidR="002B1D42" w:rsidRDefault="002B1D42" w:rsidP="002B1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DBCB00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07C25A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B7BA35" w14:textId="77777777" w:rsidR="002B1D42" w:rsidRDefault="002B1D42" w:rsidP="002B1D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2B1D42" w14:paraId="5CBDE3CA" w14:textId="77777777" w:rsidTr="007E0C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C2A06" w14:textId="77777777" w:rsidR="002B1D42" w:rsidRDefault="002B1D42" w:rsidP="002B1D42">
            <w:pPr>
              <w:pStyle w:val="Numbered"/>
              <w:numPr>
                <w:ilvl w:val="0"/>
                <w:numId w:val="0"/>
              </w:numPr>
              <w:jc w:val="center"/>
              <w:rPr>
                <w:rFonts w:asciiTheme="minorHAnsi" w:hAnsiTheme="minorHAnsi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C4F9DB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B1F995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C0BDB7" w14:textId="77777777" w:rsidR="002B1D42" w:rsidRDefault="002B1D42" w:rsidP="002B1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3B0798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9F44A3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18E2B4" w14:textId="77777777" w:rsidR="002B1D42" w:rsidRDefault="002B1D42" w:rsidP="002B1D4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</w:tbl>
    <w:p w14:paraId="7BD8A966" w14:textId="77777777" w:rsidR="003C1FA5" w:rsidRPr="00996E8D" w:rsidRDefault="003C1FA5" w:rsidP="00996E8D">
      <w:pPr>
        <w:spacing w:after="0"/>
        <w:rPr>
          <w:rFonts w:asciiTheme="minorHAnsi" w:hAnsiTheme="minorHAnsi"/>
          <w:sz w:val="22"/>
          <w:lang w:val="en-CA"/>
        </w:rPr>
      </w:pPr>
    </w:p>
    <w:sectPr w:rsidR="003C1FA5" w:rsidRPr="00996E8D" w:rsidSect="00447DDE">
      <w:footerReference w:type="default" r:id="rId10"/>
      <w:headerReference w:type="first" r:id="rId11"/>
      <w:footerReference w:type="first" r:id="rId12"/>
      <w:pgSz w:w="12240" w:h="15840" w:code="1"/>
      <w:pgMar w:top="1267" w:right="1800" w:bottom="1440" w:left="25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D02BF9" w14:textId="77777777" w:rsidR="00AE01A7" w:rsidRDefault="00AE01A7">
      <w:pPr>
        <w:pStyle w:val="Body"/>
      </w:pPr>
      <w:r>
        <w:separator/>
      </w:r>
    </w:p>
  </w:endnote>
  <w:endnote w:type="continuationSeparator" w:id="0">
    <w:p w14:paraId="3DA2299D" w14:textId="77777777" w:rsidR="00AE01A7" w:rsidRDefault="00AE01A7">
      <w:pPr>
        <w:pStyle w:val="Body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FCDFE0" w14:textId="76FDDACC" w:rsidR="00AE01A7" w:rsidRDefault="00AE01A7">
    <w:pPr>
      <w:pStyle w:val="Footer"/>
      <w:tabs>
        <w:tab w:val="clear" w:pos="4320"/>
        <w:tab w:val="clear" w:pos="8640"/>
        <w:tab w:val="center" w:pos="3960"/>
        <w:tab w:val="right" w:pos="7920"/>
      </w:tabs>
    </w:pP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70AD9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70AD9">
      <w:rPr>
        <w:rStyle w:val="PageNumber"/>
        <w:noProof/>
      </w:rPr>
      <w:t>10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4EAC9" w14:textId="43F108A0" w:rsidR="00AE01A7" w:rsidRDefault="00AE01A7">
    <w:pPr>
      <w:pStyle w:val="Footer"/>
      <w:tabs>
        <w:tab w:val="clear" w:pos="4320"/>
        <w:tab w:val="clear" w:pos="8640"/>
        <w:tab w:val="center" w:pos="3960"/>
        <w:tab w:val="right" w:pos="7920"/>
      </w:tabs>
      <w:rPr>
        <w:lang w:val="en-CA"/>
      </w:rPr>
    </w:pPr>
    <w:r>
      <w:rPr>
        <w:lang w:val="en-CA"/>
      </w:rPr>
      <w:t>Reviewed: YYYY-MM-DD</w:t>
    </w:r>
    <w:r>
      <w:rPr>
        <w:lang w:val="en-CA"/>
      </w:rPr>
      <w:tab/>
    </w:r>
    <w:r>
      <w:rPr>
        <w:lang w:val="en-CA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70AD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70AD9">
      <w:rPr>
        <w:rStyle w:val="PageNumber"/>
        <w:noProof/>
      </w:rPr>
      <w:t>10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E7B946" w14:textId="77777777" w:rsidR="00AE01A7" w:rsidRDefault="00AE01A7">
      <w:pPr>
        <w:pStyle w:val="Body"/>
      </w:pPr>
      <w:r>
        <w:separator/>
      </w:r>
    </w:p>
  </w:footnote>
  <w:footnote w:type="continuationSeparator" w:id="0">
    <w:p w14:paraId="4015A65D" w14:textId="77777777" w:rsidR="00AE01A7" w:rsidRDefault="00AE01A7">
      <w:pPr>
        <w:pStyle w:val="Body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5789B" w14:textId="77777777" w:rsidR="00AE01A7" w:rsidRDefault="00AE01A7" w:rsidP="005F1C2D">
    <w:pPr>
      <w:pStyle w:val="Header"/>
      <w:jc w:val="right"/>
      <w:rPr>
        <w:rStyle w:val="Stat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BAABEC3" wp14:editId="20650D38">
          <wp:simplePos x="0" y="0"/>
          <wp:positionH relativeFrom="column">
            <wp:posOffset>-338282</wp:posOffset>
          </wp:positionH>
          <wp:positionV relativeFrom="paragraph">
            <wp:posOffset>-261321</wp:posOffset>
          </wp:positionV>
          <wp:extent cx="2372906" cy="474012"/>
          <wp:effectExtent l="0" t="0" r="0" b="2540"/>
          <wp:wrapNone/>
          <wp:docPr id="3" name="Picture 3" descr="C:\Users\mark\Pictures\Humb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 descr="C:\Users\mark\Pictures\Humb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2906" cy="4740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2D01F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8C9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D506B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51E1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DCC55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54C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B2D9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6A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0F8F1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785F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E11256"/>
    <w:multiLevelType w:val="multilevel"/>
    <w:tmpl w:val="7918F3B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1F2C8F"/>
    <w:multiLevelType w:val="multilevel"/>
    <w:tmpl w:val="507C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A443F7"/>
    <w:multiLevelType w:val="hybridMultilevel"/>
    <w:tmpl w:val="73A4CA66"/>
    <w:lvl w:ilvl="0" w:tplc="BE90194E">
      <w:start w:val="1"/>
      <w:numFmt w:val="decimal"/>
      <w:pStyle w:val="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8DB1A30"/>
    <w:multiLevelType w:val="hybridMultilevel"/>
    <w:tmpl w:val="8258D52E"/>
    <w:lvl w:ilvl="0" w:tplc="0D4EEE42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F154A"/>
    <w:multiLevelType w:val="hybridMultilevel"/>
    <w:tmpl w:val="64C8C36A"/>
    <w:lvl w:ilvl="0" w:tplc="4D8E9FA0">
      <w:start w:val="1"/>
      <w:numFmt w:val="decimal"/>
      <w:lvlText w:val="%1."/>
      <w:lvlJc w:val="left"/>
      <w:pPr>
        <w:ind w:left="-1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" w:hanging="360"/>
      </w:pPr>
    </w:lvl>
    <w:lvl w:ilvl="2" w:tplc="0409001B" w:tentative="1">
      <w:start w:val="1"/>
      <w:numFmt w:val="lowerRoman"/>
      <w:lvlText w:val="%3."/>
      <w:lvlJc w:val="right"/>
      <w:pPr>
        <w:ind w:left="1296" w:hanging="180"/>
      </w:pPr>
    </w:lvl>
    <w:lvl w:ilvl="3" w:tplc="0409000F" w:tentative="1">
      <w:start w:val="1"/>
      <w:numFmt w:val="decimal"/>
      <w:lvlText w:val="%4."/>
      <w:lvlJc w:val="left"/>
      <w:pPr>
        <w:ind w:left="2016" w:hanging="360"/>
      </w:pPr>
    </w:lvl>
    <w:lvl w:ilvl="4" w:tplc="04090019" w:tentative="1">
      <w:start w:val="1"/>
      <w:numFmt w:val="lowerLetter"/>
      <w:lvlText w:val="%5."/>
      <w:lvlJc w:val="left"/>
      <w:pPr>
        <w:ind w:left="2736" w:hanging="360"/>
      </w:pPr>
    </w:lvl>
    <w:lvl w:ilvl="5" w:tplc="0409001B" w:tentative="1">
      <w:start w:val="1"/>
      <w:numFmt w:val="lowerRoman"/>
      <w:lvlText w:val="%6."/>
      <w:lvlJc w:val="right"/>
      <w:pPr>
        <w:ind w:left="3456" w:hanging="180"/>
      </w:pPr>
    </w:lvl>
    <w:lvl w:ilvl="6" w:tplc="0409000F" w:tentative="1">
      <w:start w:val="1"/>
      <w:numFmt w:val="decimal"/>
      <w:lvlText w:val="%7."/>
      <w:lvlJc w:val="left"/>
      <w:pPr>
        <w:ind w:left="4176" w:hanging="360"/>
      </w:pPr>
    </w:lvl>
    <w:lvl w:ilvl="7" w:tplc="04090019" w:tentative="1">
      <w:start w:val="1"/>
      <w:numFmt w:val="lowerLetter"/>
      <w:lvlText w:val="%8."/>
      <w:lvlJc w:val="left"/>
      <w:pPr>
        <w:ind w:left="4896" w:hanging="360"/>
      </w:pPr>
    </w:lvl>
    <w:lvl w:ilvl="8" w:tplc="0409001B" w:tentative="1">
      <w:start w:val="1"/>
      <w:numFmt w:val="lowerRoman"/>
      <w:lvlText w:val="%9."/>
      <w:lvlJc w:val="right"/>
      <w:pPr>
        <w:ind w:left="5616" w:hanging="180"/>
      </w:pPr>
    </w:lvl>
  </w:abstractNum>
  <w:abstractNum w:abstractNumId="15" w15:restartNumberingAfterBreak="0">
    <w:nsid w:val="441C2879"/>
    <w:multiLevelType w:val="hybridMultilevel"/>
    <w:tmpl w:val="98D6D400"/>
    <w:lvl w:ilvl="0" w:tplc="1728C808">
      <w:start w:val="1"/>
      <w:numFmt w:val="bullet"/>
      <w:pStyle w:val="BulletedIndented"/>
      <w:lvlText w:val=""/>
      <w:lvlJc w:val="left"/>
      <w:pPr>
        <w:ind w:left="720" w:hanging="360"/>
      </w:pPr>
      <w:rPr>
        <w:rFonts w:ascii="Symbol" w:hAnsi="Symbol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B527FE"/>
    <w:multiLevelType w:val="multilevel"/>
    <w:tmpl w:val="8EEC5A7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F7010"/>
    <w:multiLevelType w:val="multilevel"/>
    <w:tmpl w:val="C986AEA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E652CC"/>
    <w:multiLevelType w:val="hybridMultilevel"/>
    <w:tmpl w:val="3A924BC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13"/>
  </w:num>
  <w:num w:numId="5">
    <w:abstractNumId w:val="16"/>
  </w:num>
  <w:num w:numId="6">
    <w:abstractNumId w:val="17"/>
  </w:num>
  <w:num w:numId="7">
    <w:abstractNumId w:val="18"/>
  </w:num>
  <w:num w:numId="8">
    <w:abstractNumId w:val="13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1"/>
  </w:num>
  <w:num w:numId="12">
    <w:abstractNumId w:val="12"/>
    <w:lvlOverride w:ilvl="0">
      <w:startOverride w:val="1"/>
    </w:lvlOverride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20B"/>
    <w:rsid w:val="00010A09"/>
    <w:rsid w:val="00013A36"/>
    <w:rsid w:val="00023B33"/>
    <w:rsid w:val="0005146A"/>
    <w:rsid w:val="00062A8B"/>
    <w:rsid w:val="00062B10"/>
    <w:rsid w:val="00080DFD"/>
    <w:rsid w:val="0008162A"/>
    <w:rsid w:val="00097832"/>
    <w:rsid w:val="000B46ED"/>
    <w:rsid w:val="000B7F88"/>
    <w:rsid w:val="00113C57"/>
    <w:rsid w:val="00126E9C"/>
    <w:rsid w:val="001535B6"/>
    <w:rsid w:val="0015710A"/>
    <w:rsid w:val="001B10D0"/>
    <w:rsid w:val="001B1EDF"/>
    <w:rsid w:val="001C1B77"/>
    <w:rsid w:val="001E1940"/>
    <w:rsid w:val="00231E64"/>
    <w:rsid w:val="00252AD6"/>
    <w:rsid w:val="00270AD9"/>
    <w:rsid w:val="00287937"/>
    <w:rsid w:val="002902DD"/>
    <w:rsid w:val="002914A7"/>
    <w:rsid w:val="002A3E35"/>
    <w:rsid w:val="002B0EC3"/>
    <w:rsid w:val="002B1D42"/>
    <w:rsid w:val="002B597A"/>
    <w:rsid w:val="002F3EEB"/>
    <w:rsid w:val="002F6F00"/>
    <w:rsid w:val="0030548C"/>
    <w:rsid w:val="00307545"/>
    <w:rsid w:val="003505B1"/>
    <w:rsid w:val="003A1317"/>
    <w:rsid w:val="003C1FA5"/>
    <w:rsid w:val="003C521E"/>
    <w:rsid w:val="003D5741"/>
    <w:rsid w:val="003F37D6"/>
    <w:rsid w:val="004066D7"/>
    <w:rsid w:val="0042275D"/>
    <w:rsid w:val="00423BC6"/>
    <w:rsid w:val="00434635"/>
    <w:rsid w:val="0043626A"/>
    <w:rsid w:val="00440884"/>
    <w:rsid w:val="004417CB"/>
    <w:rsid w:val="0044615F"/>
    <w:rsid w:val="00447DDE"/>
    <w:rsid w:val="004518AB"/>
    <w:rsid w:val="00455B33"/>
    <w:rsid w:val="0049186E"/>
    <w:rsid w:val="004C657C"/>
    <w:rsid w:val="004E3573"/>
    <w:rsid w:val="00500791"/>
    <w:rsid w:val="00510424"/>
    <w:rsid w:val="00547BA6"/>
    <w:rsid w:val="00560857"/>
    <w:rsid w:val="0057425A"/>
    <w:rsid w:val="00574988"/>
    <w:rsid w:val="0058583E"/>
    <w:rsid w:val="005A402F"/>
    <w:rsid w:val="005C6F19"/>
    <w:rsid w:val="005D18CD"/>
    <w:rsid w:val="005F1C2D"/>
    <w:rsid w:val="005F73BD"/>
    <w:rsid w:val="006152E1"/>
    <w:rsid w:val="00623319"/>
    <w:rsid w:val="006341F8"/>
    <w:rsid w:val="006B2098"/>
    <w:rsid w:val="006B564C"/>
    <w:rsid w:val="006C3145"/>
    <w:rsid w:val="006E36B8"/>
    <w:rsid w:val="006E6FA9"/>
    <w:rsid w:val="006F4A82"/>
    <w:rsid w:val="00702485"/>
    <w:rsid w:val="00702F81"/>
    <w:rsid w:val="007047DF"/>
    <w:rsid w:val="007118BC"/>
    <w:rsid w:val="007270FA"/>
    <w:rsid w:val="00746B13"/>
    <w:rsid w:val="00764A3A"/>
    <w:rsid w:val="00780CC7"/>
    <w:rsid w:val="00786524"/>
    <w:rsid w:val="00787A5E"/>
    <w:rsid w:val="007C5030"/>
    <w:rsid w:val="007D305C"/>
    <w:rsid w:val="007E0C3C"/>
    <w:rsid w:val="008129F6"/>
    <w:rsid w:val="00814AED"/>
    <w:rsid w:val="00815A56"/>
    <w:rsid w:val="00837DE6"/>
    <w:rsid w:val="00840A87"/>
    <w:rsid w:val="00871853"/>
    <w:rsid w:val="008B4426"/>
    <w:rsid w:val="008C482C"/>
    <w:rsid w:val="008C52A1"/>
    <w:rsid w:val="008D6B9B"/>
    <w:rsid w:val="008E7267"/>
    <w:rsid w:val="008F17EC"/>
    <w:rsid w:val="0091200E"/>
    <w:rsid w:val="0093547A"/>
    <w:rsid w:val="00967671"/>
    <w:rsid w:val="00967DDD"/>
    <w:rsid w:val="00972ED1"/>
    <w:rsid w:val="00996E8D"/>
    <w:rsid w:val="009A0CEF"/>
    <w:rsid w:val="009B462C"/>
    <w:rsid w:val="009B68FB"/>
    <w:rsid w:val="009C2DA4"/>
    <w:rsid w:val="009C37B3"/>
    <w:rsid w:val="009D4891"/>
    <w:rsid w:val="009D6E92"/>
    <w:rsid w:val="009F1FFE"/>
    <w:rsid w:val="00A14503"/>
    <w:rsid w:val="00A178EF"/>
    <w:rsid w:val="00A22933"/>
    <w:rsid w:val="00A24C34"/>
    <w:rsid w:val="00A25E54"/>
    <w:rsid w:val="00A27D21"/>
    <w:rsid w:val="00A55AC8"/>
    <w:rsid w:val="00A8520B"/>
    <w:rsid w:val="00A8567D"/>
    <w:rsid w:val="00AA5FA1"/>
    <w:rsid w:val="00AB6E73"/>
    <w:rsid w:val="00AC4AA1"/>
    <w:rsid w:val="00AD495C"/>
    <w:rsid w:val="00AE01A7"/>
    <w:rsid w:val="00AE5177"/>
    <w:rsid w:val="00AE693E"/>
    <w:rsid w:val="00B02259"/>
    <w:rsid w:val="00B118EC"/>
    <w:rsid w:val="00B12FE8"/>
    <w:rsid w:val="00B15644"/>
    <w:rsid w:val="00B24F59"/>
    <w:rsid w:val="00B33BAF"/>
    <w:rsid w:val="00B36038"/>
    <w:rsid w:val="00BA2688"/>
    <w:rsid w:val="00BB1348"/>
    <w:rsid w:val="00BB5515"/>
    <w:rsid w:val="00BD357D"/>
    <w:rsid w:val="00BD5BEA"/>
    <w:rsid w:val="00C057DB"/>
    <w:rsid w:val="00C161A5"/>
    <w:rsid w:val="00C27728"/>
    <w:rsid w:val="00C4151C"/>
    <w:rsid w:val="00C42548"/>
    <w:rsid w:val="00C453B7"/>
    <w:rsid w:val="00C93423"/>
    <w:rsid w:val="00CA29C5"/>
    <w:rsid w:val="00CC273F"/>
    <w:rsid w:val="00CD681C"/>
    <w:rsid w:val="00CE32A5"/>
    <w:rsid w:val="00CF4A5F"/>
    <w:rsid w:val="00D07A29"/>
    <w:rsid w:val="00D2214F"/>
    <w:rsid w:val="00D367BE"/>
    <w:rsid w:val="00D40706"/>
    <w:rsid w:val="00D74302"/>
    <w:rsid w:val="00D811C9"/>
    <w:rsid w:val="00D829A5"/>
    <w:rsid w:val="00D96920"/>
    <w:rsid w:val="00DB2395"/>
    <w:rsid w:val="00DB75FC"/>
    <w:rsid w:val="00DD572A"/>
    <w:rsid w:val="00E153F0"/>
    <w:rsid w:val="00E21846"/>
    <w:rsid w:val="00E26698"/>
    <w:rsid w:val="00E43F48"/>
    <w:rsid w:val="00E62005"/>
    <w:rsid w:val="00E6280B"/>
    <w:rsid w:val="00E70D3C"/>
    <w:rsid w:val="00E72B07"/>
    <w:rsid w:val="00E72E6D"/>
    <w:rsid w:val="00E741CC"/>
    <w:rsid w:val="00EA5134"/>
    <w:rsid w:val="00EA61F4"/>
    <w:rsid w:val="00ED1873"/>
    <w:rsid w:val="00F057BA"/>
    <w:rsid w:val="00F1710A"/>
    <w:rsid w:val="00F21A44"/>
    <w:rsid w:val="00F21F03"/>
    <w:rsid w:val="00F329FF"/>
    <w:rsid w:val="00F51D3E"/>
    <w:rsid w:val="00F56B6A"/>
    <w:rsid w:val="00F653EE"/>
    <w:rsid w:val="00F65986"/>
    <w:rsid w:val="00F65CA7"/>
    <w:rsid w:val="00F7128E"/>
    <w:rsid w:val="00F72507"/>
    <w:rsid w:val="00F8360A"/>
    <w:rsid w:val="00F84ED9"/>
    <w:rsid w:val="00FB359E"/>
    <w:rsid w:val="00FC3B32"/>
    <w:rsid w:val="00FD6457"/>
    <w:rsid w:val="00FE00C2"/>
    <w:rsid w:val="00FF6A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502A1A38"/>
  <w15:docId w15:val="{FA04FA13-7211-4496-B73E-5806C82BC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DDE"/>
    <w:pPr>
      <w:spacing w:after="120"/>
    </w:pPr>
    <w:rPr>
      <w:rFonts w:ascii="Palatino Linotype" w:hAnsi="Palatino Linotype"/>
      <w:szCs w:val="24"/>
      <w:lang w:val="en-US" w:eastAsia="en-US"/>
    </w:rPr>
  </w:style>
  <w:style w:type="paragraph" w:styleId="Heading1">
    <w:name w:val="heading 1"/>
    <w:next w:val="Body"/>
    <w:qFormat/>
    <w:rsid w:val="00447DDE"/>
    <w:pPr>
      <w:keepNext/>
      <w:spacing w:before="240" w:after="120"/>
      <w:outlineLvl w:val="0"/>
    </w:pPr>
    <w:rPr>
      <w:rFonts w:ascii="Tahoma" w:hAnsi="Tahoma" w:cs="Arial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Heading1"/>
    <w:next w:val="Body"/>
    <w:qFormat/>
    <w:rsid w:val="00447DDE"/>
    <w:pPr>
      <w:spacing w:before="120" w:after="80"/>
      <w:ind w:left="-504"/>
      <w:outlineLvl w:val="1"/>
    </w:pPr>
    <w:rPr>
      <w:bCs w:val="0"/>
      <w:iCs/>
      <w:sz w:val="24"/>
      <w:szCs w:val="28"/>
    </w:rPr>
  </w:style>
  <w:style w:type="paragraph" w:styleId="Heading3">
    <w:name w:val="heading 3"/>
    <w:basedOn w:val="Heading2"/>
    <w:next w:val="Body"/>
    <w:qFormat/>
    <w:rsid w:val="00447DDE"/>
    <w:pPr>
      <w:outlineLvl w:val="2"/>
    </w:pPr>
    <w:rPr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link w:val="BodyChar"/>
    <w:rsid w:val="00447DDE"/>
    <w:pPr>
      <w:spacing w:after="120"/>
    </w:pPr>
    <w:rPr>
      <w:rFonts w:ascii="Palatino Linotype" w:hAnsi="Palatino Linotype"/>
      <w:sz w:val="22"/>
      <w:szCs w:val="24"/>
      <w:lang w:val="en-US" w:eastAsia="en-US"/>
    </w:rPr>
  </w:style>
  <w:style w:type="paragraph" w:customStyle="1" w:styleId="BodyAfter">
    <w:name w:val="Body After"/>
    <w:basedOn w:val="Body"/>
    <w:next w:val="Body"/>
    <w:rsid w:val="00447DDE"/>
    <w:pPr>
      <w:spacing w:before="200"/>
    </w:pPr>
    <w:rPr>
      <w:lang w:val="en-CA"/>
    </w:rPr>
  </w:style>
  <w:style w:type="paragraph" w:customStyle="1" w:styleId="Bulleted">
    <w:name w:val="Bulleted"/>
    <w:basedOn w:val="Body"/>
    <w:autoRedefine/>
    <w:rsid w:val="00CA29C5"/>
    <w:pPr>
      <w:numPr>
        <w:numId w:val="8"/>
      </w:numPr>
    </w:pPr>
    <w:rPr>
      <w:lang w:val="en-CA"/>
    </w:rPr>
  </w:style>
  <w:style w:type="paragraph" w:customStyle="1" w:styleId="Numbered">
    <w:name w:val="Numbered"/>
    <w:basedOn w:val="Body"/>
    <w:link w:val="NumberedChar"/>
    <w:rsid w:val="00447DDE"/>
    <w:pPr>
      <w:numPr>
        <w:numId w:val="2"/>
      </w:numPr>
    </w:pPr>
    <w:rPr>
      <w:lang w:val="en-CA"/>
    </w:rPr>
  </w:style>
  <w:style w:type="paragraph" w:customStyle="1" w:styleId="CellBody">
    <w:name w:val="CellBody"/>
    <w:rsid w:val="00447DDE"/>
    <w:pPr>
      <w:spacing w:before="80" w:after="80"/>
    </w:pPr>
    <w:rPr>
      <w:rFonts w:ascii="Tahoma" w:hAnsi="Tahoma"/>
      <w:szCs w:val="24"/>
      <w:lang w:val="en-US" w:eastAsia="en-US"/>
    </w:rPr>
  </w:style>
  <w:style w:type="paragraph" w:customStyle="1" w:styleId="CellHead">
    <w:name w:val="CellHead"/>
    <w:basedOn w:val="CellBody"/>
    <w:rsid w:val="00447DDE"/>
    <w:rPr>
      <w:b/>
    </w:rPr>
  </w:style>
  <w:style w:type="table" w:styleId="TableGrid">
    <w:name w:val="Table Grid"/>
    <w:basedOn w:val="TableNormal"/>
    <w:rsid w:val="00447DDE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olicyTitle">
    <w:name w:val="PolicyTitle"/>
    <w:basedOn w:val="Heading1"/>
    <w:link w:val="PolicyTitleChar"/>
    <w:rsid w:val="00447DDE"/>
    <w:pPr>
      <w:spacing w:after="0"/>
      <w:ind w:left="-504"/>
      <w:contextualSpacing/>
    </w:pPr>
  </w:style>
  <w:style w:type="character" w:customStyle="1" w:styleId="PolicyTitleChar">
    <w:name w:val="PolicyTitle Char"/>
    <w:basedOn w:val="DefaultParagraphFont"/>
    <w:link w:val="PolicyTitle"/>
    <w:rsid w:val="00447DDE"/>
    <w:rPr>
      <w:rFonts w:ascii="Tahoma" w:hAnsi="Tahoma" w:cs="Arial"/>
      <w:b/>
      <w:bCs/>
      <w:kern w:val="32"/>
      <w:sz w:val="32"/>
      <w:szCs w:val="32"/>
      <w:lang w:val="en-US" w:eastAsia="en-US" w:bidi="ar-SA"/>
    </w:rPr>
  </w:style>
  <w:style w:type="paragraph" w:customStyle="1" w:styleId="ProcedureNumber">
    <w:name w:val="ProcedureNumber"/>
    <w:basedOn w:val="Normal"/>
    <w:rsid w:val="00447DDE"/>
    <w:pPr>
      <w:keepNext/>
      <w:spacing w:after="240"/>
      <w:ind w:left="-504"/>
      <w:outlineLvl w:val="0"/>
    </w:pPr>
    <w:rPr>
      <w:rFonts w:ascii="Tahoma" w:hAnsi="Tahoma" w:cs="Arial"/>
      <w:b/>
      <w:bCs/>
      <w:smallCaps/>
      <w:kern w:val="32"/>
      <w:szCs w:val="20"/>
    </w:rPr>
  </w:style>
  <w:style w:type="paragraph" w:customStyle="1" w:styleId="Heading2After">
    <w:name w:val="Heading 2 After"/>
    <w:basedOn w:val="Heading2"/>
    <w:rsid w:val="00447DDE"/>
    <w:pPr>
      <w:spacing w:after="120"/>
    </w:pPr>
    <w:rPr>
      <w:bCs/>
      <w:kern w:val="0"/>
    </w:rPr>
  </w:style>
  <w:style w:type="paragraph" w:customStyle="1" w:styleId="Airport">
    <w:name w:val="Airport"/>
    <w:rsid w:val="00447DDE"/>
    <w:rPr>
      <w:rFonts w:ascii="Tahoma" w:hAnsi="Tahoma" w:cs="Arial"/>
      <w:b/>
      <w:bCs/>
      <w:smallCaps/>
      <w:kern w:val="32"/>
      <w:sz w:val="24"/>
      <w:szCs w:val="32"/>
      <w:lang w:val="en-US" w:eastAsia="en-US"/>
    </w:rPr>
  </w:style>
  <w:style w:type="paragraph" w:customStyle="1" w:styleId="Spacer">
    <w:name w:val="Spacer"/>
    <w:rsid w:val="00447DDE"/>
    <w:rPr>
      <w:rFonts w:ascii="Tahoma" w:hAnsi="Tahoma" w:cs="Arial"/>
      <w:bCs/>
      <w:kern w:val="32"/>
      <w:sz w:val="4"/>
      <w:szCs w:val="32"/>
      <w:lang w:val="en-US" w:eastAsia="en-US"/>
    </w:rPr>
  </w:style>
  <w:style w:type="paragraph" w:customStyle="1" w:styleId="Style1">
    <w:name w:val="Style1"/>
    <w:basedOn w:val="CellHead"/>
    <w:rsid w:val="00447DDE"/>
  </w:style>
  <w:style w:type="paragraph" w:styleId="Header">
    <w:name w:val="header"/>
    <w:basedOn w:val="Normal"/>
    <w:rsid w:val="00447DDE"/>
    <w:pPr>
      <w:tabs>
        <w:tab w:val="center" w:pos="4320"/>
        <w:tab w:val="right" w:pos="8640"/>
      </w:tabs>
      <w:spacing w:after="0"/>
    </w:pPr>
    <w:rPr>
      <w:rFonts w:ascii="Tahoma" w:hAnsi="Tahoma"/>
      <w:b/>
      <w:sz w:val="16"/>
    </w:rPr>
  </w:style>
  <w:style w:type="paragraph" w:styleId="Footer">
    <w:name w:val="footer"/>
    <w:basedOn w:val="Normal"/>
    <w:rsid w:val="00447DDE"/>
    <w:pPr>
      <w:tabs>
        <w:tab w:val="center" w:pos="4320"/>
        <w:tab w:val="right" w:pos="8640"/>
      </w:tabs>
      <w:spacing w:after="0"/>
    </w:pPr>
    <w:rPr>
      <w:rFonts w:ascii="Tahoma" w:hAnsi="Tahoma"/>
      <w:sz w:val="16"/>
    </w:rPr>
  </w:style>
  <w:style w:type="character" w:styleId="PageNumber">
    <w:name w:val="page number"/>
    <w:basedOn w:val="DefaultParagraphFont"/>
    <w:rsid w:val="00447DDE"/>
  </w:style>
  <w:style w:type="character" w:customStyle="1" w:styleId="Status">
    <w:name w:val="Status"/>
    <w:basedOn w:val="DefaultParagraphFont"/>
    <w:rsid w:val="00447DDE"/>
  </w:style>
  <w:style w:type="character" w:customStyle="1" w:styleId="Bold">
    <w:name w:val="Bold"/>
    <w:basedOn w:val="DefaultParagraphFont"/>
    <w:rsid w:val="00447DDE"/>
    <w:rPr>
      <w:b/>
      <w:bCs w:val="0"/>
    </w:rPr>
  </w:style>
  <w:style w:type="character" w:customStyle="1" w:styleId="Italic">
    <w:name w:val="Italic"/>
    <w:basedOn w:val="DefaultParagraphFont"/>
    <w:rsid w:val="00447DDE"/>
    <w:rPr>
      <w:i/>
    </w:rPr>
  </w:style>
  <w:style w:type="paragraph" w:customStyle="1" w:styleId="LeadIn">
    <w:name w:val="Lead In"/>
    <w:basedOn w:val="Body"/>
    <w:link w:val="LeadInChar"/>
    <w:autoRedefine/>
    <w:rsid w:val="0030548C"/>
    <w:rPr>
      <w:rFonts w:ascii="Tahoma" w:hAnsi="Tahoma"/>
      <w:b/>
    </w:rPr>
  </w:style>
  <w:style w:type="character" w:customStyle="1" w:styleId="BodyChar">
    <w:name w:val="Body Char"/>
    <w:basedOn w:val="DefaultParagraphFont"/>
    <w:link w:val="Body"/>
    <w:rsid w:val="00447DDE"/>
    <w:rPr>
      <w:rFonts w:ascii="Palatino Linotype" w:hAnsi="Palatino Linotype"/>
      <w:sz w:val="22"/>
      <w:szCs w:val="24"/>
      <w:lang w:val="en-US" w:eastAsia="en-US" w:bidi="ar-SA"/>
    </w:rPr>
  </w:style>
  <w:style w:type="character" w:customStyle="1" w:styleId="LeadInChar">
    <w:name w:val="Lead In Char"/>
    <w:basedOn w:val="BodyChar"/>
    <w:link w:val="LeadIn"/>
    <w:rsid w:val="0030548C"/>
    <w:rPr>
      <w:rFonts w:ascii="Tahoma" w:hAnsi="Tahoma"/>
      <w:b/>
      <w:sz w:val="22"/>
      <w:szCs w:val="24"/>
      <w:lang w:val="en-US" w:eastAsia="en-US" w:bidi="ar-SA"/>
    </w:rPr>
  </w:style>
  <w:style w:type="character" w:customStyle="1" w:styleId="NumberedChar">
    <w:name w:val="Numbered Char"/>
    <w:basedOn w:val="BodyChar"/>
    <w:link w:val="Numbered"/>
    <w:rsid w:val="00447DDE"/>
    <w:rPr>
      <w:rFonts w:ascii="Palatino Linotype" w:hAnsi="Palatino Linotype"/>
      <w:sz w:val="22"/>
      <w:szCs w:val="24"/>
      <w:lang w:val="en-US" w:eastAsia="en-US" w:bidi="ar-SA"/>
    </w:rPr>
  </w:style>
  <w:style w:type="paragraph" w:customStyle="1" w:styleId="CellBody0">
    <w:name w:val="Cell Body"/>
    <w:rsid w:val="00447DDE"/>
    <w:pPr>
      <w:spacing w:before="80" w:after="80"/>
    </w:pPr>
    <w:rPr>
      <w:rFonts w:ascii="Tahoma" w:hAnsi="Tahoma"/>
      <w:szCs w:val="22"/>
    </w:rPr>
  </w:style>
  <w:style w:type="paragraph" w:customStyle="1" w:styleId="BodyIndented">
    <w:name w:val="Body Indented"/>
    <w:basedOn w:val="Body"/>
    <w:rsid w:val="00447DDE"/>
    <w:pPr>
      <w:ind w:left="360"/>
    </w:pPr>
  </w:style>
  <w:style w:type="paragraph" w:customStyle="1" w:styleId="BulletedIndented">
    <w:name w:val="Bulleted Indented"/>
    <w:basedOn w:val="Bulleted"/>
    <w:rsid w:val="00837DE6"/>
    <w:pPr>
      <w:numPr>
        <w:numId w:val="1"/>
      </w:numPr>
    </w:pPr>
  </w:style>
  <w:style w:type="paragraph" w:customStyle="1" w:styleId="Note">
    <w:name w:val="Note"/>
    <w:basedOn w:val="Body"/>
    <w:autoRedefine/>
    <w:rsid w:val="008F17EC"/>
    <w:pPr>
      <w:shd w:val="clear" w:color="auto" w:fill="E0E0E0"/>
    </w:pPr>
    <w:rPr>
      <w:rFonts w:ascii="Arial" w:hAnsi="Arial"/>
      <w:b/>
      <w:sz w:val="20"/>
    </w:rPr>
  </w:style>
  <w:style w:type="character" w:customStyle="1" w:styleId="Style11pt">
    <w:name w:val="Style 11 pt"/>
    <w:basedOn w:val="DefaultParagraphFont"/>
    <w:rsid w:val="000B46ED"/>
    <w:rPr>
      <w:sz w:val="22"/>
    </w:rPr>
  </w:style>
  <w:style w:type="character" w:styleId="CommentReference">
    <w:name w:val="annotation reference"/>
    <w:basedOn w:val="DefaultParagraphFont"/>
    <w:semiHidden/>
    <w:rsid w:val="0044615F"/>
    <w:rPr>
      <w:sz w:val="16"/>
      <w:szCs w:val="16"/>
    </w:rPr>
  </w:style>
  <w:style w:type="paragraph" w:styleId="CommentText">
    <w:name w:val="annotation text"/>
    <w:basedOn w:val="Normal"/>
    <w:semiHidden/>
    <w:rsid w:val="0044615F"/>
    <w:rPr>
      <w:rFonts w:ascii="Tahoma" w:hAnsi="Tahoma"/>
      <w:i/>
      <w:sz w:val="16"/>
      <w:szCs w:val="20"/>
    </w:rPr>
  </w:style>
  <w:style w:type="paragraph" w:styleId="CommentSubject">
    <w:name w:val="annotation subject"/>
    <w:basedOn w:val="CommentText"/>
    <w:next w:val="CommentText"/>
    <w:semiHidden/>
    <w:rsid w:val="0044615F"/>
    <w:rPr>
      <w:b/>
      <w:bCs/>
    </w:rPr>
  </w:style>
  <w:style w:type="paragraph" w:styleId="BalloonText">
    <w:name w:val="Balloon Text"/>
    <w:basedOn w:val="Normal"/>
    <w:semiHidden/>
    <w:rsid w:val="004461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18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4F59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126E9C"/>
  </w:style>
  <w:style w:type="character" w:styleId="Emphasis">
    <w:name w:val="Emphasis"/>
    <w:basedOn w:val="DefaultParagraphFont"/>
    <w:uiPriority w:val="20"/>
    <w:qFormat/>
    <w:rsid w:val="00126E9C"/>
    <w:rPr>
      <w:i/>
      <w:iCs/>
    </w:rPr>
  </w:style>
  <w:style w:type="character" w:styleId="Strong">
    <w:name w:val="Strong"/>
    <w:basedOn w:val="DefaultParagraphFont"/>
    <w:uiPriority w:val="22"/>
    <w:qFormat/>
    <w:rsid w:val="00126E9C"/>
    <w:rPr>
      <w:b/>
      <w:bCs/>
    </w:rPr>
  </w:style>
  <w:style w:type="paragraph" w:styleId="MacroText">
    <w:name w:val="macro"/>
    <w:link w:val="MacroTextChar"/>
    <w:uiPriority w:val="99"/>
    <w:unhideWhenUsed/>
    <w:rsid w:val="00423BC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uiPriority w:val="99"/>
    <w:rsid w:val="00423BC6"/>
    <w:rPr>
      <w:rFonts w:ascii="Consolas" w:hAnsi="Consolas" w:cs="Consolas"/>
      <w:lang w:val="en-US" w:eastAsia="en-US"/>
    </w:rPr>
  </w:style>
  <w:style w:type="table" w:styleId="MediumShading1-Accent1">
    <w:name w:val="Medium Shading 1 Accent 1"/>
    <w:basedOn w:val="TableNormal"/>
    <w:uiPriority w:val="63"/>
    <w:rsid w:val="00972ED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894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687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ald%20bee\Downloads\RC02%20-%20Rogers%20Procedure%20Template%20-%202011-11-1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5EAC2FF3FFB044B0D6E38F469E589D" ma:contentTypeVersion="0" ma:contentTypeDescription="Create a new document." ma:contentTypeScope="" ma:versionID="b5039e49f2ca67ebdd7dbc69de49d9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BF34C-E606-41A2-B155-5E16366178A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8C605B8-A8FD-49FF-94E7-9AE0A9ED5A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77D454-609B-4A78-84B1-4D55A8D6CA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RC02 - Rogers Procedure Template - 2011-11-10.dot</Template>
  <TotalTime>0</TotalTime>
  <Pages>10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</Company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Allen</dc:creator>
  <cp:lastModifiedBy>Bruce MacMillan</cp:lastModifiedBy>
  <cp:revision>2</cp:revision>
  <cp:lastPrinted>2012-02-21T17:37:00Z</cp:lastPrinted>
  <dcterms:created xsi:type="dcterms:W3CDTF">2019-05-30T18:30:00Z</dcterms:created>
  <dcterms:modified xsi:type="dcterms:W3CDTF">2019-05-30T18:30:00Z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0x0101000D5EAC2FF3FFB044B0D6E38F469E589D</vt:lpwstr>
  </property>
</Properties>
</file>